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DFF" w:rsidRDefault="00142DFF" w14:paraId="672A6659" w14:textId="77777777">
      <w:pPr>
        <w:rPr>
          <w:rFonts w:ascii="Arial" w:hAnsi="Arial"/>
          <w:sz w:val="8"/>
        </w:rPr>
      </w:pPr>
    </w:p>
    <w:tbl>
      <w:tblPr>
        <w:tblpPr w:leftFromText="141" w:rightFromText="141" w:vertAnchor="text" w:horzAnchor="margin" w:tblpY="-344"/>
        <w:tblW w:w="1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4962"/>
        <w:gridCol w:w="2126"/>
        <w:gridCol w:w="2198"/>
      </w:tblGrid>
      <w:tr w:rsidR="004651FF" w:rsidTr="17759AA0" w14:paraId="45A31EE8" w14:textId="77777777">
        <w:tc>
          <w:tcPr>
            <w:tcW w:w="1771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EC05D4" w:rsidR="004651FF" w:rsidP="00F04910" w:rsidRDefault="00DD6694" w14:paraId="5D739F69" w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Unidade</w:t>
            </w:r>
            <w:r w:rsidRPr="00EC05D4" w:rsidR="004651FF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708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EC05D4" w:rsidR="004651FF" w:rsidP="026F5B3F" w:rsidRDefault="004651FF" w14:paraId="0A37501D" w14:textId="155C313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:rsidRPr="00EC05D4" w:rsidR="004651FF" w:rsidP="00491E57" w:rsidRDefault="0DA6A683" w14:paraId="7CD34FAA" w14:textId="43E41E4A">
            <w:pPr>
              <w:rPr>
                <w:rFonts w:ascii="Arial" w:hAnsi="Arial" w:cs="Arial"/>
                <w:sz w:val="24"/>
                <w:szCs w:val="24"/>
              </w:rPr>
            </w:pPr>
            <w:r w:rsidRPr="17759AA0">
              <w:rPr>
                <w:rFonts w:ascii="Arial" w:hAnsi="Arial" w:cs="Arial"/>
                <w:sz w:val="24"/>
                <w:szCs w:val="24"/>
              </w:rPr>
              <w:t xml:space="preserve">Relatório nº: </w:t>
            </w:r>
          </w:p>
        </w:tc>
      </w:tr>
      <w:tr w:rsidR="004651FF" w:rsidTr="17759AA0" w14:paraId="2E550DCD" w14:textId="77777777">
        <w:tc>
          <w:tcPr>
            <w:tcW w:w="1771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:rsidRPr="00EC05D4" w:rsidR="004651FF" w:rsidP="00F04910" w:rsidRDefault="00DD6694" w14:paraId="149213C8" w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Aluno(a)</w:t>
            </w:r>
            <w:r w:rsidRPr="00EC05D4" w:rsidR="004651FF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7088" w:type="dxa"/>
            <w:gridSpan w:val="2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:rsidRPr="00EC05D4" w:rsidR="004651FF" w:rsidP="0DA6A683" w:rsidRDefault="004651FF" w14:paraId="5DAB6C7B" w14:textId="00E1F33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98" w:type="dxa"/>
            <w:vAlign w:val="center"/>
          </w:tcPr>
          <w:p w:rsidRPr="00EC05D4" w:rsidR="004651FF" w:rsidP="00491E57" w:rsidRDefault="0DA6A683" w14:paraId="2545F8D4" w14:textId="3E46028C">
            <w:pPr>
              <w:rPr>
                <w:rFonts w:ascii="Arial" w:hAnsi="Arial" w:cs="Arial"/>
                <w:sz w:val="24"/>
                <w:szCs w:val="24"/>
              </w:rPr>
            </w:pPr>
            <w:r w:rsidRPr="17759AA0">
              <w:rPr>
                <w:rFonts w:ascii="Arial" w:hAnsi="Arial" w:cs="Arial"/>
                <w:sz w:val="24"/>
                <w:szCs w:val="24"/>
              </w:rPr>
              <w:t xml:space="preserve">RM: </w:t>
            </w:r>
          </w:p>
        </w:tc>
      </w:tr>
      <w:tr w:rsidR="00DD6694" w:rsidTr="17759AA0" w14:paraId="23F128A8" w14:textId="77777777">
        <w:tc>
          <w:tcPr>
            <w:tcW w:w="177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05D4" w:rsidR="00DD6694" w:rsidP="00F04910" w:rsidRDefault="00DD6694" w14:paraId="278E1555" w14:textId="0D05C96C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Curso</w:t>
            </w:r>
            <w:r w:rsidR="00C74442">
              <w:rPr>
                <w:rFonts w:ascii="Arial" w:hAnsi="Arial" w:cs="Arial"/>
                <w:sz w:val="24"/>
                <w:szCs w:val="24"/>
                <w:lang w:val="pt-BR"/>
              </w:rPr>
              <w:t xml:space="preserve"> Técnico</w:t>
            </w: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C74442" w:rsidR="00DD6694" w:rsidP="00F04910" w:rsidRDefault="00DD6694" w14:paraId="02EB378F" w14:textId="3CB758C0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Pr="00EC05D4" w:rsidR="00DD6694" w:rsidP="00491E57" w:rsidRDefault="0DA6A683" w14:paraId="5A3E6241" w14:textId="672DB6BB">
            <w:pPr>
              <w:pStyle w:val="Ttulo3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  <w:r w:rsidRPr="17759AA0">
              <w:rPr>
                <w:rFonts w:ascii="Arial" w:hAnsi="Arial" w:cs="Arial"/>
                <w:b w:val="0"/>
                <w:sz w:val="24"/>
                <w:szCs w:val="24"/>
              </w:rPr>
              <w:t xml:space="preserve">Série/Módulo: </w:t>
            </w:r>
          </w:p>
        </w:tc>
        <w:tc>
          <w:tcPr>
            <w:tcW w:w="2198" w:type="dxa"/>
            <w:vAlign w:val="center"/>
          </w:tcPr>
          <w:p w:rsidRPr="00EC05D4" w:rsidR="00DD6694" w:rsidP="00491E57" w:rsidRDefault="0DA6A683" w14:paraId="5078E5B7" w14:textId="715CAB78">
            <w:pPr>
              <w:rPr>
                <w:rFonts w:ascii="Arial" w:hAnsi="Arial" w:cs="Arial"/>
                <w:sz w:val="24"/>
                <w:szCs w:val="24"/>
              </w:rPr>
            </w:pPr>
            <w:r w:rsidRPr="0DA6A683">
              <w:rPr>
                <w:rFonts w:ascii="Arial" w:hAnsi="Arial" w:cs="Arial"/>
                <w:sz w:val="24"/>
                <w:szCs w:val="24"/>
              </w:rPr>
              <w:t xml:space="preserve">Turma: </w:t>
            </w:r>
          </w:p>
        </w:tc>
      </w:tr>
      <w:tr w:rsidR="00DD6694" w:rsidTr="17759AA0" w14:paraId="4AEF3D48" w14:textId="77777777">
        <w:tc>
          <w:tcPr>
            <w:tcW w:w="1771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EC05D4" w:rsidR="00DD6694" w:rsidP="00F04910" w:rsidRDefault="00DD6694" w14:paraId="38A7795D" w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Empresa:</w:t>
            </w:r>
          </w:p>
        </w:tc>
        <w:tc>
          <w:tcPr>
            <w:tcW w:w="928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 w:rsidRPr="00EC05D4" w:rsidR="00DD6694" w:rsidP="00F04910" w:rsidRDefault="00DD6694" w14:paraId="6A05A809" w14:textId="7656F883">
            <w:pPr>
              <w:pStyle w:val="Ttulo3"/>
              <w:jc w:val="left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</w:tr>
      <w:tr w:rsidR="00DD6694" w:rsidTr="17759AA0" w14:paraId="784CFB2E" w14:textId="77777777">
        <w:tc>
          <w:tcPr>
            <w:tcW w:w="1771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:rsidRPr="00EC05D4" w:rsidR="00DD6694" w:rsidP="00F04910" w:rsidRDefault="00DD6694" w14:paraId="3E79F59B" w14:textId="77777777">
            <w:pPr>
              <w:pStyle w:val="Cabealh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Supervisor</w:t>
            </w:r>
            <w:r w:rsidRPr="00EC05D4" w:rsidR="006260FB">
              <w:rPr>
                <w:rFonts w:ascii="Arial" w:hAnsi="Arial" w:cs="Arial"/>
                <w:sz w:val="24"/>
                <w:szCs w:val="24"/>
                <w:lang w:val="pt-BR"/>
              </w:rPr>
              <w:t>(a)</w:t>
            </w:r>
            <w:r w:rsidRPr="00EC05D4">
              <w:rPr>
                <w:rFonts w:ascii="Arial" w:hAnsi="Arial" w:cs="Arial"/>
                <w:sz w:val="24"/>
                <w:szCs w:val="24"/>
                <w:lang w:val="pt-BR"/>
              </w:rPr>
              <w:t>:</w:t>
            </w:r>
          </w:p>
        </w:tc>
        <w:tc>
          <w:tcPr>
            <w:tcW w:w="9286" w:type="dxa"/>
            <w:gridSpan w:val="3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:rsidRPr="00EC05D4" w:rsidR="00DD6694" w:rsidP="00F04910" w:rsidRDefault="00DD6694" w14:paraId="5A39BBE3" w14:textId="185ADA3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42DFF" w:rsidRDefault="00142DFF" w14:paraId="41C8F396" w14:textId="77777777">
      <w:pPr>
        <w:rPr>
          <w:rFonts w:ascii="Arial" w:hAnsi="Arial"/>
          <w:sz w:val="8"/>
        </w:rPr>
      </w:pPr>
    </w:p>
    <w:tbl>
      <w:tblPr>
        <w:tblpPr w:leftFromText="141" w:rightFromText="141" w:vertAnchor="text" w:horzAnchor="margin" w:tblpY="-29"/>
        <w:tblW w:w="1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733"/>
        <w:gridCol w:w="2126"/>
        <w:gridCol w:w="283"/>
        <w:gridCol w:w="1915"/>
      </w:tblGrid>
      <w:tr w:rsidR="00F04910" w:rsidTr="17759AA0" w14:paraId="1FB9F284" w14:textId="77777777">
        <w:trPr>
          <w:cantSplit/>
        </w:trPr>
        <w:tc>
          <w:tcPr>
            <w:tcW w:w="6733" w:type="dxa"/>
            <w:vAlign w:val="center"/>
          </w:tcPr>
          <w:p w:rsidR="00F04910" w:rsidP="00FA73F4" w:rsidRDefault="00F04910" w14:paraId="6DDB5574" w14:textId="77777777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ATIVIDADES </w:t>
            </w:r>
            <w:r w:rsidR="00FA73F4">
              <w:rPr>
                <w:rFonts w:ascii="Arial" w:hAnsi="Arial"/>
                <w:b/>
                <w:sz w:val="24"/>
              </w:rPr>
              <w:t xml:space="preserve">DESENVOLVIDAS NO </w:t>
            </w:r>
            <w:r>
              <w:rPr>
                <w:rFonts w:ascii="Arial" w:hAnsi="Arial"/>
                <w:b/>
                <w:sz w:val="24"/>
              </w:rPr>
              <w:t>PERÍODO DE:</w:t>
            </w:r>
          </w:p>
        </w:tc>
        <w:tc>
          <w:tcPr>
            <w:tcW w:w="2126" w:type="dxa"/>
            <w:vAlign w:val="center"/>
          </w:tcPr>
          <w:p w:rsidRPr="00D85613" w:rsidR="00F04910" w:rsidP="0DA6A683" w:rsidRDefault="00491E57" w14:paraId="7CF12397" w14:textId="77E476C5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>/20xx</w:t>
            </w:r>
          </w:p>
        </w:tc>
        <w:tc>
          <w:tcPr>
            <w:tcW w:w="283" w:type="dxa"/>
            <w:vAlign w:val="center"/>
          </w:tcPr>
          <w:p w:rsidRPr="00D85613" w:rsidR="00F04910" w:rsidP="00F04910" w:rsidRDefault="006260FB" w14:paraId="339BE14D" w14:textId="77777777">
            <w:pPr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à</w:t>
            </w:r>
          </w:p>
        </w:tc>
        <w:tc>
          <w:tcPr>
            <w:tcW w:w="1915" w:type="dxa"/>
            <w:vAlign w:val="center"/>
          </w:tcPr>
          <w:p w:rsidRPr="00D85613" w:rsidR="00F04910" w:rsidP="0DA6A683" w:rsidRDefault="00491E57" w14:paraId="13D0084D" w14:textId="7D541545">
            <w:pPr>
              <w:jc w:val="center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xx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>/20xx</w:t>
            </w:r>
          </w:p>
        </w:tc>
      </w:tr>
    </w:tbl>
    <w:p w:rsidR="00740FEB" w:rsidRDefault="00740FEB" w14:paraId="72A3D3EC" w14:textId="77777777"/>
    <w:tbl>
      <w:tblPr>
        <w:tblpPr w:leftFromText="141" w:rightFromText="141" w:vertAnchor="text" w:horzAnchor="margin" w:tblpY="-29"/>
        <w:tblW w:w="1105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740FEB" w:rsidTr="17759AA0" w14:paraId="53450FD4" w14:textId="77777777">
        <w:trPr>
          <w:cantSplit/>
        </w:trPr>
        <w:tc>
          <w:tcPr>
            <w:tcW w:w="11057" w:type="dxa"/>
            <w:vAlign w:val="center"/>
          </w:tcPr>
          <w:p w:rsidR="00740FEB" w:rsidP="00740FEB" w:rsidRDefault="00740FEB" w14:paraId="64003C6E" w14:textId="4D09FAC0">
            <w:pPr>
              <w:jc w:val="both"/>
              <w:rPr>
                <w:rFonts w:ascii="Arial" w:hAnsi="Arial"/>
                <w:sz w:val="24"/>
                <w:szCs w:val="24"/>
              </w:rPr>
            </w:pPr>
            <w:r w:rsidRPr="17759AA0">
              <w:rPr>
                <w:rFonts w:ascii="Arial" w:hAnsi="Arial"/>
                <w:b/>
                <w:bCs/>
                <w:sz w:val="24"/>
                <w:szCs w:val="24"/>
                <w:u w:val="single"/>
              </w:rPr>
              <w:t>Descrição das atividades no período</w:t>
            </w:r>
          </w:p>
          <w:p w:rsidR="00491E57" w:rsidP="00491E57" w:rsidRDefault="00491E57" w14:paraId="74149F59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56321B08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5B43EBEE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57BEE420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51427139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7CFE6A20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473A4656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="00491E57" w:rsidP="00491E57" w:rsidRDefault="00491E57" w14:paraId="21A91CB2" w14:textId="77777777">
            <w:pPr>
              <w:numPr>
                <w:ilvl w:val="0"/>
                <w:numId w:val="12"/>
              </w:numPr>
              <w:jc w:val="both"/>
              <w:rPr>
                <w:rFonts w:ascii="Arial" w:hAnsi="Arial"/>
                <w:sz w:val="24"/>
                <w:szCs w:val="24"/>
              </w:rPr>
            </w:pPr>
          </w:p>
          <w:p w:rsidRPr="00FA005C" w:rsidR="00491E57" w:rsidP="00491E57" w:rsidRDefault="00491E57" w14:paraId="6FBEAF21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Pr="00FA005C" w:rsidR="00491E57" w:rsidP="00491E57" w:rsidRDefault="00491E57" w14:paraId="0151765C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Pr="00FA005C" w:rsidR="00491E57" w:rsidP="00491E57" w:rsidRDefault="00491E57" w14:paraId="2D365428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Pr="00FA005C" w:rsidR="00491E57" w:rsidP="00491E57" w:rsidRDefault="00491E57" w14:paraId="184746DF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Pr="00FA005C" w:rsidR="00491E57" w:rsidP="00491E57" w:rsidRDefault="00491E57" w14:paraId="01768ACE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Pr="00FA005C" w:rsidR="00491E57" w:rsidP="00491E57" w:rsidRDefault="00491E57" w14:paraId="3BB7BBFE" w14:textId="77777777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  <w:p w:rsidR="00FA005C" w:rsidP="00491E57" w:rsidRDefault="00FA005C" w14:paraId="62486C05" w14:textId="4D8F4139">
            <w:pPr>
              <w:pStyle w:val="PargrafodaLista"/>
              <w:numPr>
                <w:ilvl w:val="0"/>
                <w:numId w:val="12"/>
              </w:numPr>
              <w:jc w:val="both"/>
              <w:rPr>
                <w:b/>
                <w:sz w:val="24"/>
                <w:szCs w:val="24"/>
              </w:rPr>
            </w:pPr>
          </w:p>
        </w:tc>
      </w:tr>
    </w:tbl>
    <w:p w:rsidRPr="0020071B" w:rsidR="0020071B" w:rsidP="0020071B" w:rsidRDefault="0020071B" w14:paraId="4101652C" w14:textId="77777777">
      <w:pPr>
        <w:rPr>
          <w:vanish/>
        </w:rPr>
      </w:pPr>
    </w:p>
    <w:tbl>
      <w:tblPr>
        <w:tblW w:w="110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4185"/>
        <w:gridCol w:w="1318"/>
        <w:gridCol w:w="4200"/>
        <w:gridCol w:w="1320"/>
      </w:tblGrid>
      <w:tr w:rsidRPr="0020071B" w:rsidR="003133D3" w:rsidTr="5D62D578" w14:paraId="378DD387" w14:textId="77777777">
        <w:trPr>
          <w:trHeight w:val="583"/>
        </w:trPr>
        <w:tc>
          <w:tcPr>
            <w:tcW w:w="11023" w:type="dxa"/>
            <w:gridSpan w:val="4"/>
            <w:shd w:val="clear" w:color="auto" w:fill="D0CECE" w:themeFill="background2" w:themeFillShade="E6"/>
          </w:tcPr>
          <w:p w:rsidRPr="0020071B" w:rsidR="003133D3" w:rsidP="0020071B" w:rsidRDefault="003133D3" w14:paraId="7D5130ED" w14:textId="19D7A54E">
            <w:pPr>
              <w:jc w:val="center"/>
              <w:rPr>
                <w:rFonts w:ascii="Arial" w:hAnsi="Arial"/>
                <w:b/>
              </w:rPr>
            </w:pPr>
            <w:r w:rsidRPr="0020071B">
              <w:rPr>
                <w:rFonts w:ascii="Arial" w:hAnsi="Arial"/>
                <w:b/>
              </w:rPr>
              <w:t>AVALIAÇÃO DE DESEMPENHO (PARA USO DA EMPRESA</w:t>
            </w:r>
            <w:r w:rsidR="0040226D">
              <w:rPr>
                <w:rFonts w:ascii="Arial" w:hAnsi="Arial"/>
                <w:b/>
              </w:rPr>
              <w:t xml:space="preserve"> – </w:t>
            </w:r>
            <w:r w:rsidR="00C66D03">
              <w:rPr>
                <w:rFonts w:ascii="Arial" w:hAnsi="Arial"/>
                <w:b/>
              </w:rPr>
              <w:t>PREENCHER À MÃO</w:t>
            </w:r>
            <w:r w:rsidRPr="0020071B">
              <w:rPr>
                <w:rFonts w:ascii="Arial" w:hAnsi="Arial"/>
                <w:b/>
              </w:rPr>
              <w:t>)</w:t>
            </w:r>
          </w:p>
          <w:p w:rsidRPr="0020071B" w:rsidR="003133D3" w:rsidP="0020071B" w:rsidRDefault="003133D3" w14:paraId="78072345" w14:textId="77777777">
            <w:pPr>
              <w:jc w:val="center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(Legenda: 1=Não se aplica / 2=Insatisfatório / 3=Regular / 4=Bom / 5=Muito bom)</w:t>
            </w:r>
          </w:p>
        </w:tc>
      </w:tr>
      <w:tr w:rsidRPr="0020071B" w:rsidR="006F784E" w:rsidTr="5D62D578" w14:paraId="62F9E592" w14:textId="77777777">
        <w:trPr>
          <w:trHeight w:val="283"/>
        </w:trPr>
        <w:tc>
          <w:tcPr>
            <w:tcW w:w="4185" w:type="dxa"/>
            <w:shd w:val="clear" w:color="auto" w:fill="D0CECE" w:themeFill="background2" w:themeFillShade="E6"/>
          </w:tcPr>
          <w:p w:rsidRPr="0020071B" w:rsidR="003133D3" w:rsidP="0020071B" w:rsidRDefault="00AF1E50" w14:paraId="45E7E51C" w14:textId="7777777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Qualidade do</w:t>
            </w:r>
            <w:r w:rsidRPr="0020071B" w:rsidR="003133D3">
              <w:rPr>
                <w:rFonts w:ascii="Arial" w:hAnsi="Arial"/>
                <w:b/>
              </w:rPr>
              <w:t xml:space="preserve"> Trabalho</w:t>
            </w:r>
            <w:r w:rsidRPr="0020071B" w:rsidR="006F784E">
              <w:rPr>
                <w:rFonts w:ascii="Arial" w:hAnsi="Arial"/>
                <w:b/>
              </w:rPr>
              <w:t xml:space="preserve"> e Produção</w:t>
            </w:r>
          </w:p>
        </w:tc>
        <w:tc>
          <w:tcPr>
            <w:tcW w:w="1318" w:type="dxa"/>
            <w:shd w:val="clear" w:color="auto" w:fill="D0CECE" w:themeFill="background2" w:themeFillShade="E6"/>
          </w:tcPr>
          <w:p w:rsidRPr="0020071B" w:rsidR="003133D3" w:rsidP="0020071B" w:rsidRDefault="003133D3" w14:paraId="7870AE56" w14:textId="77777777">
            <w:pPr>
              <w:jc w:val="center"/>
              <w:rPr>
                <w:rFonts w:ascii="Arial" w:hAnsi="Arial"/>
                <w:b/>
              </w:rPr>
            </w:pPr>
            <w:r w:rsidRPr="0020071B">
              <w:rPr>
                <w:rFonts w:ascii="Arial" w:hAnsi="Arial"/>
                <w:b/>
              </w:rPr>
              <w:t>Avaliação</w:t>
            </w:r>
          </w:p>
        </w:tc>
        <w:tc>
          <w:tcPr>
            <w:tcW w:w="4200" w:type="dxa"/>
            <w:shd w:val="clear" w:color="auto" w:fill="D0CECE" w:themeFill="background2" w:themeFillShade="E6"/>
          </w:tcPr>
          <w:p w:rsidRPr="0020071B" w:rsidR="003133D3" w:rsidP="0020071B" w:rsidRDefault="003133D3" w14:paraId="19305FB9" w14:textId="77777777">
            <w:pPr>
              <w:jc w:val="center"/>
              <w:rPr>
                <w:rFonts w:ascii="Arial" w:hAnsi="Arial"/>
                <w:b/>
              </w:rPr>
            </w:pPr>
            <w:r w:rsidRPr="0020071B">
              <w:rPr>
                <w:rFonts w:ascii="Arial" w:hAnsi="Arial"/>
                <w:b/>
              </w:rPr>
              <w:t>Qualidades Pessoais</w:t>
            </w:r>
          </w:p>
        </w:tc>
        <w:tc>
          <w:tcPr>
            <w:tcW w:w="1320" w:type="dxa"/>
            <w:shd w:val="clear" w:color="auto" w:fill="D0CECE" w:themeFill="background2" w:themeFillShade="E6"/>
          </w:tcPr>
          <w:p w:rsidRPr="0020071B" w:rsidR="003133D3" w:rsidP="0020071B" w:rsidRDefault="003133D3" w14:paraId="2DF01D21" w14:textId="77777777">
            <w:pPr>
              <w:jc w:val="center"/>
              <w:rPr>
                <w:rFonts w:ascii="Arial" w:hAnsi="Arial"/>
                <w:b/>
              </w:rPr>
            </w:pPr>
            <w:r w:rsidRPr="0020071B">
              <w:rPr>
                <w:rFonts w:ascii="Arial" w:hAnsi="Arial"/>
                <w:b/>
              </w:rPr>
              <w:t>Avaliação</w:t>
            </w:r>
          </w:p>
        </w:tc>
      </w:tr>
      <w:tr w:rsidRPr="0020071B" w:rsidR="003133D3" w:rsidTr="5D62D578" w14:paraId="729A0B7D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3133D3" w:rsidP="0020071B" w:rsidRDefault="003133D3" w14:paraId="002BC5F2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Exatidão</w:t>
            </w:r>
          </w:p>
        </w:tc>
        <w:tc>
          <w:tcPr>
            <w:tcW w:w="1318" w:type="dxa"/>
            <w:shd w:val="clear" w:color="auto" w:fill="auto"/>
          </w:tcPr>
          <w:p w:rsidRPr="0020071B" w:rsidR="003133D3" w:rsidP="0020071B" w:rsidRDefault="003133D3" w14:paraId="4B99056E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3133D3" w:rsidP="0020071B" w:rsidRDefault="006F784E" w14:paraId="3E89FAC9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Participação e iniciativa</w:t>
            </w:r>
          </w:p>
        </w:tc>
        <w:tc>
          <w:tcPr>
            <w:tcW w:w="1320" w:type="dxa"/>
            <w:shd w:val="clear" w:color="auto" w:fill="auto"/>
          </w:tcPr>
          <w:p w:rsidRPr="0020071B" w:rsidR="003133D3" w:rsidP="0020071B" w:rsidRDefault="003133D3" w14:paraId="1299C43A" w14:textId="77777777">
            <w:pPr>
              <w:jc w:val="center"/>
              <w:rPr>
                <w:rFonts w:ascii="Arial" w:hAnsi="Arial"/>
              </w:rPr>
            </w:pPr>
          </w:p>
        </w:tc>
      </w:tr>
      <w:tr w:rsidRPr="0020071B" w:rsidR="003133D3" w:rsidTr="5D62D578" w14:paraId="6353D7D3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3133D3" w:rsidP="0020071B" w:rsidRDefault="003133D3" w14:paraId="07A3360B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Manuseio do(s) equipamento(s)</w:t>
            </w:r>
          </w:p>
        </w:tc>
        <w:tc>
          <w:tcPr>
            <w:tcW w:w="1318" w:type="dxa"/>
            <w:shd w:val="clear" w:color="auto" w:fill="auto"/>
          </w:tcPr>
          <w:p w:rsidRPr="0020071B" w:rsidR="003133D3" w:rsidP="0020071B" w:rsidRDefault="003133D3" w14:paraId="4DDBEF00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3133D3" w:rsidP="0020071B" w:rsidRDefault="006F784E" w14:paraId="00C78B02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Capacidade de aprender</w:t>
            </w:r>
          </w:p>
        </w:tc>
        <w:tc>
          <w:tcPr>
            <w:tcW w:w="1320" w:type="dxa"/>
            <w:shd w:val="clear" w:color="auto" w:fill="auto"/>
          </w:tcPr>
          <w:p w:rsidRPr="0020071B" w:rsidR="003133D3" w:rsidP="0020071B" w:rsidRDefault="003133D3" w14:paraId="3461D779" w14:textId="77777777">
            <w:pPr>
              <w:jc w:val="center"/>
              <w:rPr>
                <w:rFonts w:ascii="Arial" w:hAnsi="Arial"/>
              </w:rPr>
            </w:pPr>
          </w:p>
        </w:tc>
      </w:tr>
      <w:tr w:rsidRPr="0020071B" w:rsidR="003133D3" w:rsidTr="5D62D578" w14:paraId="6BF89C98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3133D3" w:rsidP="0020071B" w:rsidRDefault="003133D3" w14:paraId="068027C5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Utilização do tempo de trabalho</w:t>
            </w:r>
          </w:p>
        </w:tc>
        <w:tc>
          <w:tcPr>
            <w:tcW w:w="1318" w:type="dxa"/>
            <w:shd w:val="clear" w:color="auto" w:fill="auto"/>
          </w:tcPr>
          <w:p w:rsidRPr="0020071B" w:rsidR="003133D3" w:rsidP="0020071B" w:rsidRDefault="003133D3" w14:paraId="3CF2D8B6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3133D3" w:rsidP="0020071B" w:rsidRDefault="006F784E" w14:paraId="3BEE5863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Pontualidade e frequência</w:t>
            </w:r>
          </w:p>
        </w:tc>
        <w:tc>
          <w:tcPr>
            <w:tcW w:w="1320" w:type="dxa"/>
            <w:shd w:val="clear" w:color="auto" w:fill="auto"/>
          </w:tcPr>
          <w:p w:rsidRPr="0020071B" w:rsidR="003133D3" w:rsidP="0020071B" w:rsidRDefault="003133D3" w14:paraId="0FB78278" w14:textId="77777777">
            <w:pPr>
              <w:jc w:val="center"/>
              <w:rPr>
                <w:rFonts w:ascii="Arial" w:hAnsi="Arial"/>
              </w:rPr>
            </w:pPr>
          </w:p>
        </w:tc>
      </w:tr>
      <w:tr w:rsidRPr="0020071B" w:rsidR="003133D3" w:rsidTr="5D62D578" w14:paraId="0BAC7E69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3133D3" w:rsidP="0020071B" w:rsidRDefault="003133D3" w14:paraId="33C75530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Utilização de materiais</w:t>
            </w:r>
          </w:p>
        </w:tc>
        <w:tc>
          <w:tcPr>
            <w:tcW w:w="1318" w:type="dxa"/>
            <w:shd w:val="clear" w:color="auto" w:fill="auto"/>
          </w:tcPr>
          <w:p w:rsidRPr="0020071B" w:rsidR="003133D3" w:rsidP="0020071B" w:rsidRDefault="003133D3" w14:paraId="1FC39945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3133D3" w:rsidP="0020071B" w:rsidRDefault="006F784E" w14:paraId="361C4F7E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Cumprimento das normas internas</w:t>
            </w:r>
          </w:p>
        </w:tc>
        <w:tc>
          <w:tcPr>
            <w:tcW w:w="1320" w:type="dxa"/>
            <w:shd w:val="clear" w:color="auto" w:fill="auto"/>
          </w:tcPr>
          <w:p w:rsidRPr="0020071B" w:rsidR="003133D3" w:rsidP="0020071B" w:rsidRDefault="003133D3" w14:paraId="0562CB0E" w14:textId="77777777">
            <w:pPr>
              <w:jc w:val="center"/>
              <w:rPr>
                <w:rFonts w:ascii="Arial" w:hAnsi="Arial"/>
              </w:rPr>
            </w:pPr>
          </w:p>
        </w:tc>
      </w:tr>
      <w:tr w:rsidRPr="0020071B" w:rsidR="006F784E" w:rsidTr="5D62D578" w14:paraId="42FECA33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6F784E" w:rsidP="0020071B" w:rsidRDefault="006F784E" w14:paraId="2954F46A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Ritmo de trabalho</w:t>
            </w:r>
          </w:p>
        </w:tc>
        <w:tc>
          <w:tcPr>
            <w:tcW w:w="1318" w:type="dxa"/>
            <w:shd w:val="clear" w:color="auto" w:fill="auto"/>
          </w:tcPr>
          <w:p w:rsidRPr="0020071B" w:rsidR="006F784E" w:rsidP="0020071B" w:rsidRDefault="006F784E" w14:paraId="34CE0A41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6F784E" w:rsidP="0020071B" w:rsidRDefault="006F784E" w14:paraId="4AAD5E7C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Relacionamento com os Superiores</w:t>
            </w:r>
          </w:p>
        </w:tc>
        <w:tc>
          <w:tcPr>
            <w:tcW w:w="1320" w:type="dxa"/>
            <w:shd w:val="clear" w:color="auto" w:fill="auto"/>
          </w:tcPr>
          <w:p w:rsidRPr="0020071B" w:rsidR="006F784E" w:rsidP="0020071B" w:rsidRDefault="006F784E" w14:paraId="62EBF3C5" w14:textId="77777777">
            <w:pPr>
              <w:jc w:val="center"/>
              <w:rPr>
                <w:rFonts w:ascii="Arial" w:hAnsi="Arial"/>
              </w:rPr>
            </w:pPr>
          </w:p>
        </w:tc>
      </w:tr>
      <w:tr w:rsidRPr="0020071B" w:rsidR="006F784E" w:rsidTr="5D62D578" w14:paraId="503B77C5" w14:textId="77777777">
        <w:trPr>
          <w:trHeight w:val="283"/>
        </w:trPr>
        <w:tc>
          <w:tcPr>
            <w:tcW w:w="4185" w:type="dxa"/>
            <w:shd w:val="clear" w:color="auto" w:fill="auto"/>
          </w:tcPr>
          <w:p w:rsidRPr="0020071B" w:rsidR="006F784E" w:rsidP="0020071B" w:rsidRDefault="006F784E" w14:paraId="6441E353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Articulação entre teoria e prática</w:t>
            </w:r>
          </w:p>
        </w:tc>
        <w:tc>
          <w:tcPr>
            <w:tcW w:w="1318" w:type="dxa"/>
            <w:shd w:val="clear" w:color="auto" w:fill="auto"/>
          </w:tcPr>
          <w:p w:rsidRPr="0020071B" w:rsidR="006F784E" w:rsidP="0020071B" w:rsidRDefault="006F784E" w14:paraId="6D98A12B" w14:textId="77777777">
            <w:pPr>
              <w:jc w:val="center"/>
              <w:rPr>
                <w:rFonts w:ascii="Arial" w:hAnsi="Arial"/>
              </w:rPr>
            </w:pPr>
          </w:p>
        </w:tc>
        <w:tc>
          <w:tcPr>
            <w:tcW w:w="4200" w:type="dxa"/>
            <w:shd w:val="clear" w:color="auto" w:fill="auto"/>
          </w:tcPr>
          <w:p w:rsidRPr="0020071B" w:rsidR="006F784E" w:rsidP="0020071B" w:rsidRDefault="006F784E" w14:paraId="09A05009" w14:textId="77777777">
            <w:pPr>
              <w:jc w:val="both"/>
              <w:rPr>
                <w:rFonts w:ascii="Arial" w:hAnsi="Arial"/>
              </w:rPr>
            </w:pPr>
            <w:r w:rsidRPr="0020071B">
              <w:rPr>
                <w:rFonts w:ascii="Arial" w:hAnsi="Arial"/>
              </w:rPr>
              <w:t>Relacionamento com os Colegas</w:t>
            </w:r>
          </w:p>
        </w:tc>
        <w:tc>
          <w:tcPr>
            <w:tcW w:w="1320" w:type="dxa"/>
            <w:shd w:val="clear" w:color="auto" w:fill="auto"/>
          </w:tcPr>
          <w:p w:rsidRPr="0020071B" w:rsidR="006F784E" w:rsidP="0020071B" w:rsidRDefault="006F784E" w14:paraId="2946DB82" w14:textId="77777777">
            <w:pPr>
              <w:jc w:val="center"/>
              <w:rPr>
                <w:rFonts w:ascii="Arial" w:hAnsi="Arial"/>
              </w:rPr>
            </w:pPr>
          </w:p>
        </w:tc>
      </w:tr>
    </w:tbl>
    <w:p w:rsidR="00142DFF" w:rsidRDefault="00142DFF" w14:paraId="5997CC1D" w14:textId="77777777">
      <w:pPr>
        <w:rPr>
          <w:rFonts w:ascii="Arial" w:hAnsi="Arial"/>
          <w:sz w:val="8"/>
        </w:rPr>
      </w:pPr>
    </w:p>
    <w:tbl>
      <w:tblPr>
        <w:tblW w:w="11057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79"/>
        <w:gridCol w:w="3809"/>
        <w:gridCol w:w="1134"/>
        <w:gridCol w:w="2335"/>
      </w:tblGrid>
      <w:tr w:rsidR="00060B9B" w:rsidTr="3B288E58" w14:paraId="422EA3DB" w14:textId="77777777">
        <w:trPr>
          <w:cantSplit/>
          <w:trHeight w:val="705"/>
        </w:trPr>
        <w:tc>
          <w:tcPr>
            <w:tcW w:w="8722" w:type="dxa"/>
            <w:gridSpan w:val="3"/>
            <w:tcMar/>
            <w:vAlign w:val="center"/>
          </w:tcPr>
          <w:p w:rsidRPr="00BB1F0F" w:rsidR="00060B9B" w:rsidP="0DA6A683" w:rsidRDefault="0DA6A683" w14:paraId="1E403D69" w14:textId="1E7A8DF8">
            <w:pPr>
              <w:rPr>
                <w:rFonts w:ascii="Arial" w:hAnsi="Arial"/>
                <w:b w:val="1"/>
                <w:bCs w:val="1"/>
              </w:rPr>
            </w:pPr>
            <w:r w:rsidRPr="3B288E58" w:rsidR="0DA6A683">
              <w:rPr>
                <w:rFonts w:ascii="Arial" w:hAnsi="Arial"/>
                <w:b w:val="1"/>
                <w:bCs w:val="1"/>
                <w:highlight w:val="lightGray"/>
              </w:rPr>
              <w:t>Observações (feriados e faltas no mês):</w:t>
            </w:r>
            <w:r w:rsidRPr="3B288E58" w:rsidR="0DA6A683">
              <w:rPr>
                <w:rFonts w:ascii="Arial" w:hAnsi="Arial"/>
                <w:b w:val="1"/>
                <w:bCs w:val="1"/>
              </w:rPr>
              <w:t xml:space="preserve"> </w:t>
            </w:r>
          </w:p>
          <w:p w:rsidR="3B288E58" w:rsidP="3B288E58" w:rsidRDefault="3B288E58" w14:paraId="75E02402" w14:textId="7E6E3CF2">
            <w:pPr>
              <w:pStyle w:val="Normal"/>
              <w:rPr>
                <w:rFonts w:ascii="Arial" w:hAnsi="Arial"/>
                <w:b w:val="1"/>
                <w:bCs w:val="1"/>
              </w:rPr>
            </w:pPr>
          </w:p>
          <w:p w:rsidR="3B288E58" w:rsidP="3B288E58" w:rsidRDefault="3B288E58" w14:paraId="3F1C202D" w14:textId="03C4F1C1">
            <w:pPr>
              <w:pStyle w:val="Normal"/>
              <w:rPr>
                <w:rFonts w:ascii="Arial" w:hAnsi="Arial"/>
                <w:b w:val="1"/>
                <w:bCs w:val="1"/>
              </w:rPr>
            </w:pPr>
          </w:p>
          <w:p w:rsidR="00D44E92" w:rsidRDefault="00D44E92" w14:paraId="2F0DDD35" w14:textId="7777777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      </w:t>
            </w:r>
          </w:p>
        </w:tc>
        <w:tc>
          <w:tcPr>
            <w:tcW w:w="2335" w:type="dxa"/>
            <w:tcMar/>
            <w:vAlign w:val="center"/>
          </w:tcPr>
          <w:p w:rsidR="00060B9B" w:rsidP="00B8232B" w:rsidRDefault="00060B9B" w14:paraId="3574DDA0" w14:textId="77777777">
            <w:pPr>
              <w:pStyle w:val="Ttulo4"/>
              <w:jc w:val="center"/>
              <w:rPr>
                <w:rFonts w:ascii="Arial" w:hAnsi="Arial"/>
                <w:sz w:val="24"/>
                <w:szCs w:val="24"/>
              </w:rPr>
            </w:pPr>
            <w:r w:rsidRPr="00AE3972">
              <w:rPr>
                <w:rFonts w:ascii="Arial" w:hAnsi="Arial"/>
                <w:sz w:val="24"/>
                <w:szCs w:val="24"/>
                <w:u w:val="none"/>
              </w:rPr>
              <w:t>Total d</w:t>
            </w:r>
            <w:r w:rsidR="00704720">
              <w:rPr>
                <w:rFonts w:ascii="Arial" w:hAnsi="Arial"/>
                <w:sz w:val="24"/>
                <w:szCs w:val="24"/>
                <w:u w:val="none"/>
              </w:rPr>
              <w:t>e</w:t>
            </w:r>
            <w:r w:rsidRPr="00AE3972">
              <w:rPr>
                <w:rFonts w:ascii="Arial" w:hAnsi="Arial"/>
                <w:sz w:val="24"/>
                <w:szCs w:val="24"/>
                <w:u w:val="none"/>
              </w:rPr>
              <w:t xml:space="preserve"> horas </w:t>
            </w:r>
          </w:p>
          <w:p w:rsidR="0DA6A683" w:rsidRDefault="0DA6A683" w14:paraId="67E9B93B" w14:textId="4159F620">
            <w:r>
              <w:t xml:space="preserve">                 </w:t>
            </w:r>
          </w:p>
          <w:p w:rsidRPr="00B8232B" w:rsidR="00B8232B" w:rsidP="00491E57" w:rsidRDefault="0DA6A683" w14:paraId="365425D0" w14:textId="34FA8D6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17759AA0">
              <w:rPr>
                <w:rFonts w:ascii="Arial" w:hAnsi="Arial" w:cs="Arial"/>
                <w:b/>
                <w:bCs/>
                <w:sz w:val="24"/>
                <w:szCs w:val="24"/>
              </w:rPr>
              <w:t>___</w:t>
            </w:r>
            <w:r w:rsidR="00B00D0A">
              <w:rPr>
                <w:rFonts w:ascii="Arial" w:hAnsi="Arial" w:cs="Arial"/>
                <w:b/>
                <w:bCs/>
                <w:sz w:val="24"/>
                <w:szCs w:val="24"/>
              </w:rPr>
              <w:t>____</w:t>
            </w:r>
            <w:r w:rsidRPr="17759AA0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h</w:t>
            </w:r>
            <w:r w:rsidRPr="17759AA0">
              <w:rPr>
                <w:rFonts w:ascii="Arial" w:hAnsi="Arial" w:cs="Arial"/>
                <w:b/>
                <w:bCs/>
                <w:sz w:val="24"/>
                <w:szCs w:val="24"/>
              </w:rPr>
              <w:t>___</w:t>
            </w:r>
          </w:p>
        </w:tc>
      </w:tr>
      <w:tr w:rsidR="00136ABD" w:rsidTr="3B288E58" w14:paraId="6007B25D" w14:textId="77777777">
        <w:trPr>
          <w:trHeight w:val="1418"/>
        </w:trPr>
        <w:tc>
          <w:tcPr>
            <w:tcW w:w="3779" w:type="dxa"/>
            <w:tcMar/>
          </w:tcPr>
          <w:p w:rsidRPr="007F1A73" w:rsidR="00136ABD" w:rsidP="00136ABD" w:rsidRDefault="00136ABD" w14:paraId="6B699379" w14:textId="77777777">
            <w:pPr>
              <w:pStyle w:val="Ttulo5"/>
              <w:jc w:val="center"/>
              <w:rPr>
                <w:rFonts w:ascii="Arial" w:hAnsi="Arial"/>
                <w:sz w:val="18"/>
                <w:szCs w:val="18"/>
              </w:rPr>
            </w:pPr>
          </w:p>
          <w:p w:rsidRPr="007F1A73" w:rsidR="00136ABD" w:rsidP="00136ABD" w:rsidRDefault="00136ABD" w14:paraId="3FE9F23F" w14:textId="77777777">
            <w:pPr>
              <w:pStyle w:val="Ttulo5"/>
              <w:jc w:val="center"/>
              <w:rPr>
                <w:rFonts w:ascii="Arial" w:hAnsi="Arial"/>
                <w:sz w:val="18"/>
                <w:szCs w:val="18"/>
              </w:rPr>
            </w:pPr>
          </w:p>
          <w:p w:rsidRPr="007F1A73" w:rsidR="00136ABD" w:rsidP="00136ABD" w:rsidRDefault="00136ABD" w14:paraId="1F72F646" w14:textId="77777777">
            <w:pPr>
              <w:pStyle w:val="Ttulo5"/>
              <w:jc w:val="center"/>
              <w:rPr>
                <w:rFonts w:ascii="Arial" w:hAnsi="Arial"/>
                <w:sz w:val="18"/>
                <w:szCs w:val="18"/>
              </w:rPr>
            </w:pPr>
          </w:p>
          <w:p w:rsidRPr="007F1A73" w:rsidR="00136ABD" w:rsidP="00136ABD" w:rsidRDefault="00136ABD" w14:paraId="08CE6F91" w14:textId="77777777">
            <w:pPr>
              <w:pStyle w:val="Ttulo5"/>
              <w:jc w:val="center"/>
              <w:rPr>
                <w:rFonts w:ascii="Arial" w:hAnsi="Arial"/>
                <w:sz w:val="18"/>
                <w:szCs w:val="18"/>
              </w:rPr>
            </w:pPr>
          </w:p>
          <w:p w:rsidRPr="007F1A73" w:rsidR="00136ABD" w:rsidP="00136ABD" w:rsidRDefault="00136ABD" w14:paraId="2EE10918" w14:textId="77777777">
            <w:pPr>
              <w:pStyle w:val="Ttulo5"/>
              <w:jc w:val="center"/>
              <w:rPr>
                <w:rFonts w:ascii="Arial" w:hAnsi="Arial"/>
                <w:sz w:val="18"/>
                <w:szCs w:val="18"/>
              </w:rPr>
            </w:pPr>
            <w:r w:rsidRPr="007F1A73">
              <w:rPr>
                <w:rFonts w:ascii="Arial" w:hAnsi="Arial"/>
                <w:sz w:val="18"/>
                <w:szCs w:val="18"/>
              </w:rPr>
              <w:t>_________________________________</w:t>
            </w:r>
          </w:p>
          <w:p w:rsidRPr="0098692B" w:rsidR="00136ABD" w:rsidP="00136ABD" w:rsidRDefault="0098692B" w14:paraId="6C3F495B" w14:textId="7777777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Aluno(a) </w:t>
            </w:r>
            <w:r w:rsidRPr="0098692B" w:rsidR="00136ABD">
              <w:rPr>
                <w:rFonts w:ascii="Arial" w:hAnsi="Arial"/>
                <w:b/>
                <w:sz w:val="18"/>
                <w:szCs w:val="18"/>
              </w:rPr>
              <w:t>Estagiário</w:t>
            </w:r>
            <w:r>
              <w:rPr>
                <w:rFonts w:ascii="Arial" w:hAnsi="Arial"/>
                <w:b/>
                <w:sz w:val="18"/>
                <w:szCs w:val="18"/>
              </w:rPr>
              <w:t>(a)</w:t>
            </w:r>
          </w:p>
        </w:tc>
        <w:tc>
          <w:tcPr>
            <w:tcW w:w="3809" w:type="dxa"/>
            <w:tcMar/>
          </w:tcPr>
          <w:p w:rsidRPr="007F1A73" w:rsidR="00136ABD" w:rsidRDefault="00136ABD" w14:paraId="61CDCEAD" w14:textId="7777777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Pr="007F1A73" w:rsidR="00136ABD" w:rsidRDefault="00136ABD" w14:paraId="6BB9E253" w14:textId="7777777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Pr="007F1A73" w:rsidR="00136ABD" w:rsidRDefault="00136ABD" w14:paraId="23DE523C" w14:textId="7777777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Pr="007F1A73" w:rsidR="00136ABD" w:rsidRDefault="00136ABD" w14:paraId="52E56223" w14:textId="77777777">
            <w:pPr>
              <w:rPr>
                <w:rFonts w:ascii="Arial" w:hAnsi="Arial"/>
                <w:b/>
                <w:sz w:val="18"/>
                <w:szCs w:val="18"/>
              </w:rPr>
            </w:pPr>
          </w:p>
          <w:p w:rsidRPr="007F1A73" w:rsidR="00136ABD" w:rsidP="005E193F" w:rsidRDefault="00136ABD" w14:paraId="2AD2B172" w14:textId="7777777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7F1A73">
              <w:rPr>
                <w:rFonts w:ascii="Arial" w:hAnsi="Arial"/>
                <w:b/>
                <w:sz w:val="18"/>
                <w:szCs w:val="18"/>
              </w:rPr>
              <w:t>____________________________________</w:t>
            </w:r>
          </w:p>
          <w:p w:rsidR="0098692B" w:rsidP="005E193F" w:rsidRDefault="00136ABD" w14:paraId="4F348934" w14:textId="7777777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gramStart"/>
            <w:r w:rsidRPr="007F1A73">
              <w:rPr>
                <w:rFonts w:ascii="Arial" w:hAnsi="Arial"/>
                <w:b/>
                <w:sz w:val="18"/>
                <w:szCs w:val="18"/>
              </w:rPr>
              <w:t>Supervisor</w:t>
            </w:r>
            <w:r w:rsidR="006260FB">
              <w:rPr>
                <w:rFonts w:ascii="Arial" w:hAnsi="Arial"/>
                <w:b/>
                <w:sz w:val="18"/>
                <w:szCs w:val="18"/>
              </w:rPr>
              <w:t>(</w:t>
            </w:r>
            <w:proofErr w:type="gramEnd"/>
            <w:r w:rsidR="006260FB">
              <w:rPr>
                <w:rFonts w:ascii="Arial" w:hAnsi="Arial"/>
                <w:b/>
                <w:sz w:val="18"/>
                <w:szCs w:val="18"/>
              </w:rPr>
              <w:t>a)</w:t>
            </w:r>
            <w:r w:rsidRPr="007F1A73">
              <w:rPr>
                <w:rFonts w:ascii="Arial" w:hAnsi="Arial"/>
                <w:b/>
                <w:sz w:val="18"/>
                <w:szCs w:val="18"/>
              </w:rPr>
              <w:t xml:space="preserve"> na Empresa</w:t>
            </w:r>
          </w:p>
          <w:p w:rsidRPr="007F1A73" w:rsidR="00136ABD" w:rsidP="005E193F" w:rsidRDefault="0098692B" w14:paraId="04C5666F" w14:textId="77777777">
            <w:pPr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(</w:t>
            </w:r>
            <w:r w:rsidR="00136ABD">
              <w:rPr>
                <w:rFonts w:ascii="Arial" w:hAnsi="Arial"/>
                <w:b/>
                <w:sz w:val="18"/>
                <w:szCs w:val="18"/>
              </w:rPr>
              <w:t>c</w:t>
            </w:r>
            <w:r w:rsidRPr="007F1A73" w:rsidR="00136ABD">
              <w:rPr>
                <w:rFonts w:ascii="Arial" w:hAnsi="Arial"/>
                <w:b/>
                <w:sz w:val="18"/>
                <w:szCs w:val="18"/>
              </w:rPr>
              <w:t>om carimbo)</w:t>
            </w:r>
          </w:p>
        </w:tc>
        <w:tc>
          <w:tcPr>
            <w:tcW w:w="3469" w:type="dxa"/>
            <w:gridSpan w:val="2"/>
            <w:tcMar/>
          </w:tcPr>
          <w:p w:rsidRPr="007F1A73" w:rsidR="00136ABD" w:rsidRDefault="00136ABD" w14:paraId="07547A01" w14:textId="77777777">
            <w:pPr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:rsidRPr="007F1A73" w:rsidR="00136ABD" w:rsidRDefault="00136ABD" w14:paraId="5043CB0F" w14:textId="77777777">
            <w:pPr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:rsidRPr="007F1A73" w:rsidR="00136ABD" w:rsidRDefault="00136ABD" w14:paraId="07459315" w14:textId="77777777">
            <w:pPr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:rsidRPr="007F1A73" w:rsidR="00136ABD" w:rsidRDefault="00136ABD" w14:paraId="6537F28F" w14:textId="77777777">
            <w:pPr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:rsidRPr="007F1A73" w:rsidR="00136ABD" w:rsidP="005E193F" w:rsidRDefault="00136ABD" w14:paraId="4A2352F3" w14:textId="77777777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F1A73">
              <w:rPr>
                <w:rFonts w:ascii="Arial" w:hAnsi="Arial"/>
                <w:b/>
                <w:bCs/>
                <w:sz w:val="18"/>
                <w:szCs w:val="18"/>
              </w:rPr>
              <w:t>_______________________________</w:t>
            </w:r>
          </w:p>
          <w:p w:rsidR="0098692B" w:rsidP="007F1A73" w:rsidRDefault="00136ABD" w14:paraId="2985222D" w14:textId="77777777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proofErr w:type="gramStart"/>
            <w:r w:rsidRPr="007F1A73">
              <w:rPr>
                <w:rFonts w:ascii="Arial" w:hAnsi="Arial"/>
                <w:b/>
                <w:bCs/>
                <w:sz w:val="18"/>
                <w:szCs w:val="18"/>
              </w:rPr>
              <w:t>Coordenador</w:t>
            </w:r>
            <w:r w:rsidR="006260F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proofErr w:type="gramEnd"/>
            <w:r w:rsidR="006260FB">
              <w:rPr>
                <w:rFonts w:ascii="Arial" w:hAnsi="Arial"/>
                <w:b/>
                <w:bCs/>
                <w:sz w:val="18"/>
                <w:szCs w:val="18"/>
              </w:rPr>
              <w:t>a)</w:t>
            </w:r>
            <w:r w:rsidRPr="007F1A73">
              <w:rPr>
                <w:rFonts w:ascii="Arial" w:hAnsi="Arial"/>
                <w:b/>
                <w:bCs/>
                <w:sz w:val="18"/>
                <w:szCs w:val="18"/>
              </w:rPr>
              <w:t xml:space="preserve"> do Curso</w:t>
            </w:r>
          </w:p>
          <w:p w:rsidRPr="007F1A73" w:rsidR="00136ABD" w:rsidP="007F1A73" w:rsidRDefault="00136ABD" w14:paraId="7D7A9DDC" w14:textId="77777777">
            <w:pPr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F1A73">
              <w:rPr>
                <w:rFonts w:ascii="Arial" w:hAnsi="Arial"/>
                <w:b/>
                <w:bCs/>
                <w:sz w:val="18"/>
                <w:szCs w:val="18"/>
              </w:rPr>
              <w:t>(com carimbo)</w:t>
            </w:r>
          </w:p>
        </w:tc>
      </w:tr>
    </w:tbl>
    <w:p w:rsidR="00060B9B" w:rsidP="00142DFF" w:rsidRDefault="00060B9B" w14:paraId="6DFB9E20" w14:textId="77777777">
      <w:pPr>
        <w:pStyle w:val="Cabealho"/>
        <w:tabs>
          <w:tab w:val="clear" w:pos="4419"/>
          <w:tab w:val="clear" w:pos="8838"/>
        </w:tabs>
        <w:rPr>
          <w:lang w:val="pt-BR"/>
        </w:rPr>
      </w:pPr>
    </w:p>
    <w:p w:rsidRPr="005432C4" w:rsidR="0098692B" w:rsidP="00FA73F4" w:rsidRDefault="002C58D1" w14:paraId="102288A2" w14:textId="77777777">
      <w:pPr>
        <w:spacing w:line="360" w:lineRule="auto"/>
        <w:jc w:val="center"/>
        <w:rPr>
          <w:rFonts w:ascii="Arial" w:hAnsi="Arial" w:cs="Arial"/>
          <w:b/>
          <w:color w:val="FF0000"/>
          <w:sz w:val="26"/>
          <w:szCs w:val="26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highlight w:val="yellow"/>
          <w:u w:val="single"/>
        </w:rPr>
        <w:br w:type="page"/>
      </w:r>
      <w:r w:rsidRPr="005432C4" w:rsidR="0098692B">
        <w:rPr>
          <w:rFonts w:ascii="Arial" w:hAnsi="Arial" w:cs="Arial"/>
          <w:b/>
          <w:color w:val="FF0000"/>
          <w:sz w:val="26"/>
          <w:szCs w:val="26"/>
          <w:highlight w:val="yellow"/>
          <w:u w:val="single"/>
        </w:rPr>
        <w:lastRenderedPageBreak/>
        <w:t>ATENÇÃO: NÃO IMPRIMIR ESSA PÁGINA</w:t>
      </w:r>
    </w:p>
    <w:p w:rsidRPr="005432C4" w:rsidR="0098692B" w:rsidP="0098692B" w:rsidRDefault="0098692B" w14:paraId="69E2E640" w14:textId="2AF53FCA">
      <w:pPr>
        <w:spacing w:line="360" w:lineRule="auto"/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5432C4">
        <w:rPr>
          <w:rFonts w:ascii="Arial" w:hAnsi="Arial" w:cs="Arial"/>
          <w:b/>
          <w:sz w:val="26"/>
          <w:szCs w:val="26"/>
          <w:u w:val="single"/>
        </w:rPr>
        <w:t xml:space="preserve">NORMAS PARA ELABORAÇÃO DO RELATÓRIO </w:t>
      </w:r>
      <w:r w:rsidR="005432C4">
        <w:rPr>
          <w:rFonts w:ascii="Arial" w:hAnsi="Arial" w:cs="Arial"/>
          <w:b/>
          <w:sz w:val="26"/>
          <w:szCs w:val="26"/>
          <w:u w:val="single"/>
        </w:rPr>
        <w:t xml:space="preserve">DE ATIVIDADES </w:t>
      </w:r>
      <w:r w:rsidRPr="005432C4" w:rsidR="00FA73F4">
        <w:rPr>
          <w:rFonts w:ascii="Arial" w:hAnsi="Arial" w:cs="Arial"/>
          <w:b/>
          <w:sz w:val="26"/>
          <w:szCs w:val="26"/>
          <w:u w:val="single"/>
        </w:rPr>
        <w:t>MENSAL</w:t>
      </w:r>
    </w:p>
    <w:p w:rsidRPr="00BB55DC" w:rsidR="006F784E" w:rsidP="0098692B" w:rsidRDefault="006F784E" w14:paraId="70DF9E56" w14:textId="77777777">
      <w:pPr>
        <w:jc w:val="both"/>
        <w:rPr>
          <w:rFonts w:ascii="Arial" w:hAnsi="Arial" w:cs="Arial"/>
          <w:sz w:val="21"/>
          <w:szCs w:val="21"/>
        </w:rPr>
      </w:pPr>
    </w:p>
    <w:p w:rsidRPr="005432C4" w:rsidR="005432C4" w:rsidP="56807D9F" w:rsidRDefault="005432C4" w14:paraId="7894EF5E" w14:textId="55DEFBBF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5432C4">
        <w:rPr>
          <w:rFonts w:ascii="Arial" w:hAnsi="Arial" w:cs="Arial"/>
          <w:b/>
          <w:bCs/>
          <w:sz w:val="21"/>
          <w:szCs w:val="21"/>
        </w:rPr>
        <w:t xml:space="preserve">Prazo para entrega do relatório mensal: </w:t>
      </w:r>
      <w:r w:rsidRPr="00391DAB">
        <w:rPr>
          <w:rFonts w:ascii="Arial" w:hAnsi="Arial" w:cs="Arial"/>
          <w:b/>
          <w:bCs/>
          <w:sz w:val="21"/>
          <w:szCs w:val="21"/>
          <w:highlight w:val="yellow"/>
          <w:u w:val="single"/>
        </w:rPr>
        <w:t>até o dia 5 de cada mês</w:t>
      </w:r>
      <w:r w:rsidR="00391DAB">
        <w:rPr>
          <w:rFonts w:ascii="Arial" w:hAnsi="Arial" w:cs="Arial"/>
          <w:b/>
          <w:bCs/>
          <w:sz w:val="21"/>
          <w:szCs w:val="21"/>
        </w:rPr>
        <w:t>;</w:t>
      </w:r>
    </w:p>
    <w:p w:rsidRPr="005432C4" w:rsidR="005432C4" w:rsidP="005432C4" w:rsidRDefault="005432C4" w14:paraId="7B0B11F1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FA73F4" w:rsidP="00643153" w:rsidRDefault="00FA73F4" w14:paraId="513609A0" w14:textId="00E8A880">
      <w:pPr>
        <w:numPr>
          <w:ilvl w:val="0"/>
          <w:numId w:val="6"/>
        </w:numPr>
        <w:ind w:left="714" w:hanging="357"/>
        <w:jc w:val="both"/>
        <w:rPr>
          <w:rFonts w:ascii="Arial" w:hAnsi="Arial" w:cs="Arial"/>
          <w:sz w:val="21"/>
          <w:szCs w:val="21"/>
        </w:rPr>
      </w:pPr>
      <w:r w:rsidRPr="00BB55DC">
        <w:rPr>
          <w:rFonts w:ascii="Arial" w:hAnsi="Arial" w:cs="Arial"/>
          <w:b/>
          <w:bCs/>
          <w:sz w:val="21"/>
          <w:szCs w:val="21"/>
          <w:u w:val="single"/>
        </w:rPr>
        <w:t>TODOS</w:t>
      </w:r>
      <w:r w:rsidRPr="00BB55DC">
        <w:rPr>
          <w:rFonts w:ascii="Arial" w:hAnsi="Arial" w:cs="Arial"/>
          <w:sz w:val="21"/>
          <w:szCs w:val="21"/>
        </w:rPr>
        <w:t xml:space="preserve"> os alunos </w:t>
      </w:r>
      <w:r w:rsidR="00752883">
        <w:rPr>
          <w:rFonts w:ascii="Arial" w:hAnsi="Arial" w:cs="Arial"/>
          <w:sz w:val="21"/>
          <w:szCs w:val="21"/>
        </w:rPr>
        <w:t xml:space="preserve">em </w:t>
      </w:r>
      <w:r w:rsidRPr="00BB55DC">
        <w:rPr>
          <w:rFonts w:ascii="Arial" w:hAnsi="Arial" w:cs="Arial"/>
          <w:sz w:val="21"/>
          <w:szCs w:val="21"/>
        </w:rPr>
        <w:t>estágio devem entregar Relatório de Atividades, conforme determinado pela Lei Federal nº 11.788/08</w:t>
      </w:r>
      <w:r w:rsidRPr="00BB55DC" w:rsidR="28FF669C">
        <w:rPr>
          <w:rFonts w:ascii="Arial" w:hAnsi="Arial" w:cs="Arial"/>
          <w:sz w:val="21"/>
          <w:szCs w:val="21"/>
        </w:rPr>
        <w:t>;</w:t>
      </w:r>
    </w:p>
    <w:p w:rsidRPr="00BB55DC" w:rsidR="00FA73F4" w:rsidP="56807D9F" w:rsidRDefault="00FA73F4" w14:paraId="44E871BC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B8005F" w:rsidP="56807D9F" w:rsidRDefault="00567AC4" w14:paraId="5F81E9C4" w14:textId="44522A11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BB55DC">
        <w:rPr>
          <w:rFonts w:ascii="Arial" w:hAnsi="Arial" w:cs="Arial"/>
          <w:sz w:val="21"/>
          <w:szCs w:val="21"/>
        </w:rPr>
        <w:t xml:space="preserve">Os relatórios de atividades </w:t>
      </w:r>
      <w:r w:rsidRPr="00BB55DC" w:rsidR="00F32A4A">
        <w:rPr>
          <w:rFonts w:ascii="Arial" w:hAnsi="Arial" w:cs="Arial"/>
          <w:sz w:val="21"/>
          <w:szCs w:val="21"/>
        </w:rPr>
        <w:t xml:space="preserve">são documentos que </w:t>
      </w:r>
      <w:r w:rsidRPr="00BB55DC">
        <w:rPr>
          <w:rFonts w:ascii="Arial" w:hAnsi="Arial" w:cs="Arial"/>
          <w:sz w:val="21"/>
          <w:szCs w:val="21"/>
        </w:rPr>
        <w:t xml:space="preserve">fazem parte </w:t>
      </w:r>
      <w:r w:rsidRPr="00BB55DC" w:rsidR="00F32A4A">
        <w:rPr>
          <w:rFonts w:ascii="Arial" w:hAnsi="Arial" w:cs="Arial"/>
          <w:sz w:val="21"/>
          <w:szCs w:val="21"/>
        </w:rPr>
        <w:t xml:space="preserve">do prontuário </w:t>
      </w:r>
      <w:r w:rsidRPr="00BB55DC">
        <w:rPr>
          <w:rFonts w:ascii="Arial" w:hAnsi="Arial" w:cs="Arial"/>
          <w:sz w:val="21"/>
          <w:szCs w:val="21"/>
        </w:rPr>
        <w:t xml:space="preserve">do aluno e devem ser entregues em </w:t>
      </w:r>
      <w:r w:rsidRPr="00BB55DC">
        <w:rPr>
          <w:rFonts w:ascii="Arial" w:hAnsi="Arial" w:cs="Arial"/>
          <w:b/>
          <w:bCs/>
          <w:sz w:val="21"/>
          <w:szCs w:val="21"/>
        </w:rPr>
        <w:t>perfeito estado</w:t>
      </w:r>
      <w:r w:rsidRPr="00BB55DC">
        <w:rPr>
          <w:rFonts w:ascii="Arial" w:hAnsi="Arial" w:cs="Arial"/>
          <w:sz w:val="21"/>
          <w:szCs w:val="21"/>
        </w:rPr>
        <w:t xml:space="preserve">, </w:t>
      </w:r>
      <w:r w:rsidRPr="00BB55DC">
        <w:rPr>
          <w:rFonts w:ascii="Arial" w:hAnsi="Arial" w:cs="Arial"/>
          <w:b/>
          <w:bCs/>
          <w:sz w:val="21"/>
          <w:szCs w:val="21"/>
        </w:rPr>
        <w:t>sem rasuras ou amassados</w:t>
      </w:r>
      <w:r w:rsidRPr="00BB55DC">
        <w:rPr>
          <w:rFonts w:ascii="Arial" w:hAnsi="Arial" w:cs="Arial"/>
          <w:sz w:val="21"/>
          <w:szCs w:val="21"/>
        </w:rPr>
        <w:t>, preenchidos de forma correta e devidamente assinados</w:t>
      </w:r>
      <w:r w:rsidRPr="00BB55DC" w:rsidR="3ADDA67F">
        <w:rPr>
          <w:rFonts w:ascii="Arial" w:hAnsi="Arial" w:cs="Arial"/>
          <w:sz w:val="21"/>
          <w:szCs w:val="21"/>
        </w:rPr>
        <w:t>;</w:t>
      </w:r>
    </w:p>
    <w:p w:rsidRPr="00BB55DC" w:rsidR="00567AC4" w:rsidP="56807D9F" w:rsidRDefault="00567AC4" w14:paraId="144A5D23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910286" w:rsidP="56807D9F" w:rsidRDefault="00FA73F4" w14:paraId="022EC3CF" w14:textId="41CE1217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BB55DC">
        <w:rPr>
          <w:rFonts w:ascii="Arial" w:hAnsi="Arial" w:cs="Arial"/>
          <w:sz w:val="21"/>
          <w:szCs w:val="21"/>
        </w:rPr>
        <w:t xml:space="preserve">O período do relatório é </w:t>
      </w:r>
      <w:r w:rsidRPr="00BB55DC">
        <w:rPr>
          <w:rFonts w:ascii="Arial" w:hAnsi="Arial" w:cs="Arial"/>
          <w:b/>
          <w:bCs/>
          <w:sz w:val="21"/>
          <w:szCs w:val="21"/>
          <w:u w:val="single"/>
        </w:rPr>
        <w:t>mensal</w:t>
      </w:r>
      <w:r w:rsidR="005432C4">
        <w:rPr>
          <w:rFonts w:ascii="Arial" w:hAnsi="Arial" w:cs="Arial"/>
          <w:sz w:val="21"/>
          <w:szCs w:val="21"/>
        </w:rPr>
        <w:t xml:space="preserve"> e deve ser feito da seguinte forma:</w:t>
      </w:r>
    </w:p>
    <w:p w:rsidR="00910286" w:rsidP="005432C4" w:rsidRDefault="0042443D" w14:paraId="738610EB" w14:textId="06786D9C">
      <w:pPr>
        <w:pStyle w:val="PargrafodaLista"/>
        <w:numPr>
          <w:ilvl w:val="0"/>
          <w:numId w:val="14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1º relatório </w:t>
      </w:r>
      <w:r w:rsidR="005432C4">
        <w:rPr>
          <w:rFonts w:cs="Arial"/>
          <w:sz w:val="21"/>
          <w:szCs w:val="21"/>
        </w:rPr>
        <w:t xml:space="preserve">– </w:t>
      </w:r>
      <w:r w:rsidR="00606B37">
        <w:rPr>
          <w:rFonts w:cs="Arial"/>
          <w:sz w:val="21"/>
          <w:szCs w:val="21"/>
        </w:rPr>
        <w:t xml:space="preserve">do </w:t>
      </w:r>
      <w:r>
        <w:rPr>
          <w:rFonts w:cs="Arial"/>
          <w:sz w:val="21"/>
          <w:szCs w:val="21"/>
        </w:rPr>
        <w:t xml:space="preserve">1º dia do </w:t>
      </w:r>
      <w:r w:rsidR="005432C4">
        <w:rPr>
          <w:rFonts w:cs="Arial"/>
          <w:sz w:val="21"/>
          <w:szCs w:val="21"/>
        </w:rPr>
        <w:t xml:space="preserve">estágio até o último dia do </w:t>
      </w:r>
      <w:r w:rsidR="00813573">
        <w:rPr>
          <w:rFonts w:cs="Arial"/>
          <w:sz w:val="21"/>
          <w:szCs w:val="21"/>
        </w:rPr>
        <w:t xml:space="preserve">primeiro </w:t>
      </w:r>
      <w:r w:rsidR="005432C4">
        <w:rPr>
          <w:rFonts w:cs="Arial"/>
          <w:sz w:val="21"/>
          <w:szCs w:val="21"/>
        </w:rPr>
        <w:t>mês</w:t>
      </w:r>
      <w:r>
        <w:rPr>
          <w:rFonts w:cs="Arial"/>
          <w:sz w:val="21"/>
          <w:szCs w:val="21"/>
        </w:rPr>
        <w:t xml:space="preserve"> (dia 30 ou 31)</w:t>
      </w:r>
      <w:r w:rsidR="005432C4">
        <w:rPr>
          <w:rFonts w:cs="Arial"/>
          <w:sz w:val="21"/>
          <w:szCs w:val="21"/>
        </w:rPr>
        <w:t>;</w:t>
      </w:r>
    </w:p>
    <w:p w:rsidR="005432C4" w:rsidP="005432C4" w:rsidRDefault="0042443D" w14:paraId="3748197A" w14:textId="3D559F44">
      <w:pPr>
        <w:pStyle w:val="PargrafodaLista"/>
        <w:numPr>
          <w:ilvl w:val="0"/>
          <w:numId w:val="14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2º relatório </w:t>
      </w:r>
      <w:r w:rsidR="005432C4">
        <w:rPr>
          <w:rFonts w:cs="Arial"/>
          <w:sz w:val="21"/>
          <w:szCs w:val="21"/>
        </w:rPr>
        <w:t xml:space="preserve">em diante – do dia </w:t>
      </w:r>
      <w:r w:rsidR="003C75D0">
        <w:rPr>
          <w:rFonts w:cs="Arial"/>
          <w:sz w:val="21"/>
          <w:szCs w:val="21"/>
        </w:rPr>
        <w:t>1</w:t>
      </w:r>
      <w:r>
        <w:rPr>
          <w:rFonts w:cs="Arial"/>
          <w:sz w:val="21"/>
          <w:szCs w:val="21"/>
        </w:rPr>
        <w:t xml:space="preserve"> ao dia 30 ou 31</w:t>
      </w:r>
      <w:r w:rsidR="003C75D0">
        <w:rPr>
          <w:rFonts w:cs="Arial"/>
          <w:sz w:val="21"/>
          <w:szCs w:val="21"/>
        </w:rPr>
        <w:t xml:space="preserve"> de cada mês</w:t>
      </w:r>
      <w:r w:rsidR="005432C4">
        <w:rPr>
          <w:rFonts w:cs="Arial"/>
          <w:sz w:val="21"/>
          <w:szCs w:val="21"/>
        </w:rPr>
        <w:t>;</w:t>
      </w:r>
    </w:p>
    <w:p w:rsidR="005432C4" w:rsidP="005432C4" w:rsidRDefault="005432C4" w14:paraId="78E58E2F" w14:textId="5511A5CE">
      <w:pPr>
        <w:pStyle w:val="PargrafodaLista"/>
        <w:numPr>
          <w:ilvl w:val="0"/>
          <w:numId w:val="14"/>
        </w:numPr>
        <w:rPr>
          <w:rFonts w:cs="Arial"/>
          <w:sz w:val="21"/>
          <w:szCs w:val="21"/>
        </w:rPr>
      </w:pPr>
      <w:r>
        <w:rPr>
          <w:rFonts w:cs="Arial"/>
          <w:sz w:val="21"/>
          <w:szCs w:val="21"/>
        </w:rPr>
        <w:t xml:space="preserve">Último </w:t>
      </w:r>
      <w:r w:rsidR="003C75D0">
        <w:rPr>
          <w:rFonts w:cs="Arial"/>
          <w:sz w:val="21"/>
          <w:szCs w:val="21"/>
        </w:rPr>
        <w:t>mês de estágio</w:t>
      </w:r>
      <w:r>
        <w:rPr>
          <w:rFonts w:cs="Arial"/>
          <w:sz w:val="21"/>
          <w:szCs w:val="21"/>
        </w:rPr>
        <w:t xml:space="preserve"> – do dia 1 até o último dia do estágio.</w:t>
      </w:r>
    </w:p>
    <w:p w:rsidRPr="00BB55DC" w:rsidR="005432C4" w:rsidP="56807D9F" w:rsidRDefault="005432C4" w14:paraId="267BDBAB" w14:textId="77777777">
      <w:pPr>
        <w:pStyle w:val="PargrafodaLista"/>
        <w:rPr>
          <w:rFonts w:cs="Arial"/>
          <w:sz w:val="21"/>
          <w:szCs w:val="21"/>
        </w:rPr>
      </w:pPr>
    </w:p>
    <w:p w:rsidRPr="00BB55DC" w:rsidR="00B8005F" w:rsidP="56807D9F" w:rsidRDefault="00B8005F" w14:paraId="5F3EEF39" w14:textId="77777777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bookmarkStart w:name="_Hlk54947846" w:id="0"/>
      <w:r w:rsidRPr="00BB55DC">
        <w:rPr>
          <w:rFonts w:ascii="Arial" w:hAnsi="Arial" w:cs="Arial"/>
          <w:sz w:val="21"/>
          <w:szCs w:val="21"/>
        </w:rPr>
        <w:t>Os relatórios devem ser numerados, conforme ordem de entrega.</w:t>
      </w:r>
      <w:r w:rsidRPr="00BB55DC" w:rsidR="00910286">
        <w:rPr>
          <w:rFonts w:ascii="Arial" w:hAnsi="Arial" w:cs="Arial"/>
          <w:sz w:val="21"/>
          <w:szCs w:val="21"/>
        </w:rPr>
        <w:t xml:space="preserve"> Exemplo:</w:t>
      </w:r>
    </w:p>
    <w:p w:rsidRPr="00BB55DC" w:rsidR="00FA73F4" w:rsidP="56807D9F" w:rsidRDefault="00FA73F4" w14:paraId="3C8F61A1" w14:textId="3E1BF290">
      <w:pPr>
        <w:pStyle w:val="PargrafodaLista"/>
        <w:rPr>
          <w:rFonts w:cs="Arial"/>
          <w:sz w:val="21"/>
          <w:szCs w:val="21"/>
        </w:rPr>
      </w:pPr>
      <w:r w:rsidRPr="00BB55DC">
        <w:rPr>
          <w:rFonts w:cs="Arial"/>
          <w:sz w:val="21"/>
          <w:szCs w:val="21"/>
        </w:rPr>
        <w:t>Relatório nº: 01 (1º mês); Relatório nº: 02 (2º mês); Relatório nº: 03 (3º mês)</w:t>
      </w:r>
      <w:r w:rsidR="00391DAB">
        <w:rPr>
          <w:rFonts w:cs="Arial"/>
          <w:sz w:val="21"/>
          <w:szCs w:val="21"/>
        </w:rPr>
        <w:t xml:space="preserve"> e assim por diante;</w:t>
      </w:r>
    </w:p>
    <w:bookmarkEnd w:id="0"/>
    <w:p w:rsidRPr="00BB55DC" w:rsidR="00910286" w:rsidP="56807D9F" w:rsidRDefault="00910286" w14:paraId="637805D2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525678" w:rsidR="00740FEB" w:rsidP="56807D9F" w:rsidRDefault="00740FEB" w14:paraId="6F5C89D1" w14:textId="147C317B">
      <w:pPr>
        <w:numPr>
          <w:ilvl w:val="0"/>
          <w:numId w:val="6"/>
        </w:numPr>
        <w:jc w:val="both"/>
        <w:rPr>
          <w:rFonts w:ascii="Arial" w:hAnsi="Arial" w:cs="Arial"/>
          <w:b/>
          <w:bCs/>
          <w:color w:val="FF0000"/>
          <w:sz w:val="21"/>
          <w:szCs w:val="21"/>
        </w:rPr>
      </w:pPr>
      <w:bookmarkStart w:name="_Hlk54947927" w:id="1"/>
      <w:r w:rsidRPr="00BB55DC">
        <w:rPr>
          <w:rFonts w:ascii="Arial" w:hAnsi="Arial" w:cs="Arial"/>
          <w:sz w:val="21"/>
          <w:szCs w:val="21"/>
        </w:rPr>
        <w:t xml:space="preserve">As configurações do formulário </w:t>
      </w:r>
      <w:r w:rsidRPr="00BB55DC">
        <w:rPr>
          <w:rFonts w:ascii="Arial" w:hAnsi="Arial" w:cs="Arial"/>
          <w:sz w:val="21"/>
          <w:szCs w:val="21"/>
          <w:u w:val="single"/>
        </w:rPr>
        <w:t>não devem</w:t>
      </w:r>
      <w:r w:rsidRPr="00BB55DC">
        <w:rPr>
          <w:rFonts w:ascii="Arial" w:hAnsi="Arial" w:cs="Arial"/>
          <w:sz w:val="21"/>
          <w:szCs w:val="21"/>
        </w:rPr>
        <w:t xml:space="preserve"> ser alteradas. O </w:t>
      </w:r>
      <w:r w:rsidRPr="00BB55DC">
        <w:rPr>
          <w:rFonts w:ascii="Arial" w:hAnsi="Arial" w:cs="Arial"/>
          <w:sz w:val="21"/>
          <w:szCs w:val="21"/>
          <w:u w:val="single"/>
        </w:rPr>
        <w:t>tipo</w:t>
      </w:r>
      <w:r w:rsidRPr="00BB55DC">
        <w:rPr>
          <w:rFonts w:ascii="Arial" w:hAnsi="Arial" w:cs="Arial"/>
          <w:sz w:val="21"/>
          <w:szCs w:val="21"/>
        </w:rPr>
        <w:t xml:space="preserve">, </w:t>
      </w:r>
      <w:r w:rsidRPr="00BB55DC">
        <w:rPr>
          <w:rFonts w:ascii="Arial" w:hAnsi="Arial" w:cs="Arial"/>
          <w:sz w:val="21"/>
          <w:szCs w:val="21"/>
          <w:u w:val="single"/>
        </w:rPr>
        <w:t>tamanho</w:t>
      </w:r>
      <w:r w:rsidRPr="00BB55DC">
        <w:rPr>
          <w:rFonts w:ascii="Arial" w:hAnsi="Arial" w:cs="Arial"/>
          <w:sz w:val="21"/>
          <w:szCs w:val="21"/>
        </w:rPr>
        <w:t xml:space="preserve"> e </w:t>
      </w:r>
      <w:r w:rsidRPr="00BB55DC">
        <w:rPr>
          <w:rFonts w:ascii="Arial" w:hAnsi="Arial" w:cs="Arial"/>
          <w:sz w:val="21"/>
          <w:szCs w:val="21"/>
          <w:u w:val="single"/>
        </w:rPr>
        <w:t>cor da fonte</w:t>
      </w:r>
      <w:r w:rsidRPr="00BB55DC">
        <w:rPr>
          <w:rFonts w:ascii="Arial" w:hAnsi="Arial" w:cs="Arial"/>
          <w:sz w:val="21"/>
          <w:szCs w:val="21"/>
        </w:rPr>
        <w:t xml:space="preserve"> devem ser mantidos</w:t>
      </w:r>
      <w:r w:rsidR="00525678">
        <w:rPr>
          <w:rFonts w:ascii="Arial" w:hAnsi="Arial" w:cs="Arial"/>
          <w:sz w:val="21"/>
          <w:szCs w:val="21"/>
        </w:rPr>
        <w:t xml:space="preserve"> e </w:t>
      </w:r>
      <w:r w:rsidRPr="00BB55DC" w:rsidR="00525678">
        <w:rPr>
          <w:rFonts w:ascii="Arial" w:hAnsi="Arial" w:cs="Arial"/>
          <w:b/>
          <w:bCs/>
          <w:sz w:val="21"/>
          <w:szCs w:val="21"/>
          <w:u w:val="single"/>
        </w:rPr>
        <w:t>não utilize outras cores em hipótese alguma</w:t>
      </w:r>
      <w:r w:rsidRPr="00BB55DC">
        <w:rPr>
          <w:rFonts w:ascii="Arial" w:hAnsi="Arial" w:cs="Arial"/>
          <w:sz w:val="21"/>
          <w:szCs w:val="21"/>
        </w:rPr>
        <w:t xml:space="preserve">. </w:t>
      </w:r>
      <w:r w:rsidRPr="00525678" w:rsidR="00525678">
        <w:rPr>
          <w:rFonts w:ascii="Arial" w:hAnsi="Arial" w:cs="Arial"/>
          <w:b/>
          <w:bCs/>
          <w:color w:val="FF0000"/>
          <w:sz w:val="21"/>
          <w:szCs w:val="21"/>
        </w:rPr>
        <w:t xml:space="preserve">O relatório deve ser </w:t>
      </w:r>
      <w:r w:rsidRPr="00525678" w:rsidR="008D2E27">
        <w:rPr>
          <w:rFonts w:ascii="Arial" w:hAnsi="Arial" w:cs="Arial"/>
          <w:b/>
          <w:bCs/>
          <w:color w:val="FF0000"/>
          <w:sz w:val="21"/>
          <w:szCs w:val="21"/>
        </w:rPr>
        <w:t>em apenas 1 página</w:t>
      </w:r>
      <w:r w:rsidRPr="00525678" w:rsidR="00525678">
        <w:rPr>
          <w:rFonts w:ascii="Arial" w:hAnsi="Arial" w:cs="Arial"/>
          <w:b/>
          <w:bCs/>
          <w:color w:val="FF0000"/>
          <w:sz w:val="21"/>
          <w:szCs w:val="21"/>
        </w:rPr>
        <w:t xml:space="preserve"> e os campos de assinatura</w:t>
      </w:r>
      <w:r w:rsidR="00525678">
        <w:rPr>
          <w:rFonts w:ascii="Arial" w:hAnsi="Arial" w:cs="Arial"/>
          <w:b/>
          <w:bCs/>
          <w:color w:val="FF0000"/>
          <w:sz w:val="21"/>
          <w:szCs w:val="21"/>
        </w:rPr>
        <w:t>s</w:t>
      </w:r>
      <w:r w:rsidRPr="00525678" w:rsidR="00525678">
        <w:rPr>
          <w:rFonts w:ascii="Arial" w:hAnsi="Arial" w:cs="Arial"/>
          <w:b/>
          <w:bCs/>
          <w:color w:val="FF0000"/>
          <w:sz w:val="21"/>
          <w:szCs w:val="21"/>
        </w:rPr>
        <w:t xml:space="preserve"> tem que ficar </w:t>
      </w:r>
      <w:r w:rsidR="00525678">
        <w:rPr>
          <w:rFonts w:ascii="Arial" w:hAnsi="Arial" w:cs="Arial"/>
          <w:b/>
          <w:bCs/>
          <w:color w:val="FF0000"/>
          <w:sz w:val="21"/>
          <w:szCs w:val="21"/>
        </w:rPr>
        <w:t xml:space="preserve">junto </w:t>
      </w:r>
      <w:r w:rsidRPr="00525678" w:rsidR="00525678">
        <w:rPr>
          <w:rFonts w:ascii="Arial" w:hAnsi="Arial" w:cs="Arial"/>
          <w:b/>
          <w:bCs/>
          <w:color w:val="FF0000"/>
          <w:sz w:val="21"/>
          <w:szCs w:val="21"/>
        </w:rPr>
        <w:t>na mesma página</w:t>
      </w:r>
      <w:r w:rsidRPr="00525678" w:rsidR="001527D2">
        <w:rPr>
          <w:rFonts w:ascii="Arial" w:hAnsi="Arial" w:cs="Arial"/>
          <w:b/>
          <w:bCs/>
          <w:color w:val="FF0000"/>
          <w:sz w:val="21"/>
          <w:szCs w:val="21"/>
        </w:rPr>
        <w:t>;</w:t>
      </w:r>
    </w:p>
    <w:bookmarkEnd w:id="1"/>
    <w:p w:rsidRPr="00BB55DC" w:rsidR="00FA73F4" w:rsidP="56807D9F" w:rsidRDefault="00FA73F4" w14:paraId="463F29E8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FA73F4" w:rsidP="56807D9F" w:rsidRDefault="00FA73F4" w14:paraId="21C1C410" w14:textId="79ACB83C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r w:rsidRPr="00BB55DC">
        <w:rPr>
          <w:rFonts w:ascii="Arial" w:hAnsi="Arial" w:cs="Arial"/>
          <w:sz w:val="21"/>
          <w:szCs w:val="21"/>
        </w:rPr>
        <w:t>Descrever</w:t>
      </w:r>
      <w:r w:rsidRPr="00BB55DC" w:rsidR="00740FEB">
        <w:rPr>
          <w:rFonts w:ascii="Arial" w:hAnsi="Arial" w:cs="Arial"/>
          <w:sz w:val="21"/>
          <w:szCs w:val="21"/>
        </w:rPr>
        <w:t xml:space="preserve"> de forma resumida </w:t>
      </w:r>
      <w:r w:rsidR="001527D2">
        <w:rPr>
          <w:rFonts w:ascii="Arial" w:hAnsi="Arial" w:cs="Arial"/>
          <w:sz w:val="21"/>
          <w:szCs w:val="21"/>
        </w:rPr>
        <w:t>as</w:t>
      </w:r>
      <w:r w:rsidRPr="00BB55DC">
        <w:rPr>
          <w:rFonts w:ascii="Arial" w:hAnsi="Arial" w:cs="Arial"/>
          <w:sz w:val="21"/>
          <w:szCs w:val="21"/>
        </w:rPr>
        <w:t xml:space="preserve"> atividades </w:t>
      </w:r>
      <w:r w:rsidR="001527D2">
        <w:rPr>
          <w:rFonts w:ascii="Arial" w:hAnsi="Arial" w:cs="Arial"/>
          <w:sz w:val="21"/>
          <w:szCs w:val="21"/>
        </w:rPr>
        <w:t xml:space="preserve">que desenvolveu com maios frequência </w:t>
      </w:r>
      <w:r w:rsidRPr="00BB55DC">
        <w:rPr>
          <w:rFonts w:ascii="Arial" w:hAnsi="Arial" w:cs="Arial"/>
          <w:sz w:val="21"/>
          <w:szCs w:val="21"/>
        </w:rPr>
        <w:t xml:space="preserve">durante o período. </w:t>
      </w:r>
      <w:r w:rsidRPr="00BB55DC" w:rsidR="1BD425DF">
        <w:rPr>
          <w:rFonts w:ascii="Arial" w:hAnsi="Arial" w:cs="Arial"/>
          <w:b/>
          <w:bCs/>
          <w:color w:val="FF0000"/>
          <w:sz w:val="21"/>
          <w:szCs w:val="21"/>
        </w:rPr>
        <w:t>Faça</w:t>
      </w:r>
      <w:r w:rsidRPr="00BB55DC" w:rsidR="00740FEB">
        <w:rPr>
          <w:rFonts w:ascii="Arial" w:hAnsi="Arial" w:cs="Arial"/>
          <w:b/>
          <w:bCs/>
          <w:color w:val="FF0000"/>
          <w:sz w:val="21"/>
          <w:szCs w:val="21"/>
        </w:rPr>
        <w:t xml:space="preserve"> um </w:t>
      </w:r>
      <w:r w:rsidRPr="00BB55DC" w:rsidR="00740FEB">
        <w:rPr>
          <w:rFonts w:ascii="Arial" w:hAnsi="Arial" w:cs="Arial"/>
          <w:b/>
          <w:bCs/>
          <w:i/>
          <w:iCs/>
          <w:color w:val="FF0000"/>
          <w:sz w:val="21"/>
          <w:szCs w:val="21"/>
        </w:rPr>
        <w:t>link</w:t>
      </w:r>
      <w:r w:rsidRPr="00BB55DC" w:rsidR="00740FEB">
        <w:rPr>
          <w:rFonts w:ascii="Arial" w:hAnsi="Arial" w:cs="Arial"/>
          <w:b/>
          <w:bCs/>
          <w:color w:val="FF0000"/>
          <w:sz w:val="21"/>
          <w:szCs w:val="21"/>
        </w:rPr>
        <w:t xml:space="preserve"> entre suas atividades de estágio e os conteúdos das disciplinas técnicas do seu curso</w:t>
      </w:r>
      <w:r w:rsidRPr="00BB55DC" w:rsidR="00740FEB">
        <w:rPr>
          <w:rFonts w:ascii="Arial" w:hAnsi="Arial" w:cs="Arial"/>
          <w:sz w:val="21"/>
          <w:szCs w:val="21"/>
        </w:rPr>
        <w:t xml:space="preserve">. </w:t>
      </w:r>
      <w:r w:rsidR="001527D2">
        <w:rPr>
          <w:rFonts w:ascii="Arial" w:hAnsi="Arial" w:cs="Arial"/>
          <w:sz w:val="21"/>
          <w:szCs w:val="21"/>
        </w:rPr>
        <w:t>Informe</w:t>
      </w:r>
      <w:r w:rsidRPr="00BB55DC">
        <w:rPr>
          <w:rFonts w:ascii="Arial" w:hAnsi="Arial" w:cs="Arial"/>
          <w:sz w:val="21"/>
          <w:szCs w:val="21"/>
        </w:rPr>
        <w:t xml:space="preserve"> máquinas, equipamentos, sistemas</w:t>
      </w:r>
      <w:r w:rsidRPr="00BB55DC" w:rsidR="00B31364">
        <w:rPr>
          <w:rFonts w:ascii="Arial" w:hAnsi="Arial" w:cs="Arial"/>
          <w:sz w:val="21"/>
          <w:szCs w:val="21"/>
        </w:rPr>
        <w:t xml:space="preserve"> ou outros instrumentos utilizados para </w:t>
      </w:r>
      <w:r w:rsidRPr="00BB55DC">
        <w:rPr>
          <w:rFonts w:ascii="Arial" w:hAnsi="Arial" w:cs="Arial"/>
          <w:sz w:val="21"/>
          <w:szCs w:val="21"/>
        </w:rPr>
        <w:t>execução de suas tarefas</w:t>
      </w:r>
      <w:r w:rsidRPr="00BB55DC" w:rsidR="214D701C">
        <w:rPr>
          <w:rFonts w:ascii="Arial" w:hAnsi="Arial" w:cs="Arial"/>
          <w:sz w:val="21"/>
          <w:szCs w:val="21"/>
        </w:rPr>
        <w:t>;</w:t>
      </w:r>
    </w:p>
    <w:p w:rsidRPr="00BB55DC" w:rsidR="00B31364" w:rsidP="56807D9F" w:rsidRDefault="00B31364" w14:paraId="477FDC94" w14:textId="77777777">
      <w:pPr>
        <w:pStyle w:val="PargrafodaLista"/>
        <w:rPr>
          <w:rFonts w:cs="Arial"/>
          <w:sz w:val="21"/>
          <w:szCs w:val="21"/>
        </w:rPr>
      </w:pPr>
    </w:p>
    <w:p w:rsidRPr="00BB55DC" w:rsidR="00B31364" w:rsidP="56807D9F" w:rsidRDefault="00B31364" w14:paraId="769AD89E" w14:textId="45846088">
      <w:pPr>
        <w:pStyle w:val="PargrafodaLista"/>
        <w:numPr>
          <w:ilvl w:val="0"/>
          <w:numId w:val="6"/>
        </w:numPr>
        <w:contextualSpacing w:val="0"/>
        <w:jc w:val="both"/>
        <w:rPr>
          <w:rFonts w:cs="Arial"/>
          <w:sz w:val="21"/>
          <w:szCs w:val="21"/>
        </w:rPr>
      </w:pPr>
      <w:bookmarkStart w:name="_Hlk54948019" w:id="2"/>
      <w:r w:rsidRPr="00BB55DC">
        <w:rPr>
          <w:rFonts w:cs="Arial"/>
          <w:sz w:val="21"/>
          <w:szCs w:val="21"/>
        </w:rPr>
        <w:t xml:space="preserve">Escreva frases completas, objetivas e diretas, </w:t>
      </w:r>
      <w:r w:rsidRPr="00BB55DC">
        <w:rPr>
          <w:rFonts w:cs="Arial"/>
          <w:b/>
          <w:bCs/>
          <w:sz w:val="21"/>
          <w:szCs w:val="21"/>
          <w:u w:val="single"/>
        </w:rPr>
        <w:t>iniciando sempre com um verbo de ação</w:t>
      </w:r>
      <w:r w:rsidRPr="00BB55DC">
        <w:rPr>
          <w:rFonts w:cs="Arial"/>
          <w:sz w:val="21"/>
          <w:szCs w:val="21"/>
        </w:rPr>
        <w:t>. Exemplos: arquivar, cadastrar, calcular, classificar, conferir, consultar, elaborar, emitir, informar, preencher, registrar, revisar, analisar, organizar, pesquisar, comunicar, planejar, produzir, programar, selecionar</w:t>
      </w:r>
      <w:r w:rsidRPr="00BB55DC" w:rsidR="60CF6EFD">
        <w:rPr>
          <w:rFonts w:cs="Arial"/>
          <w:sz w:val="21"/>
          <w:szCs w:val="21"/>
        </w:rPr>
        <w:t>;</w:t>
      </w:r>
    </w:p>
    <w:bookmarkEnd w:id="2"/>
    <w:p w:rsidRPr="00BB55DC" w:rsidR="56807D9F" w:rsidP="56807D9F" w:rsidRDefault="56807D9F" w14:paraId="695BC489" w14:textId="030B24DB">
      <w:pPr>
        <w:jc w:val="both"/>
        <w:rPr>
          <w:rFonts w:cs="Arial"/>
          <w:sz w:val="21"/>
          <w:szCs w:val="21"/>
        </w:rPr>
      </w:pPr>
    </w:p>
    <w:p w:rsidRPr="00BB55DC" w:rsidR="15531D90" w:rsidP="56807D9F" w:rsidRDefault="15531D90" w14:paraId="50E38597" w14:textId="5FDF4543">
      <w:pPr>
        <w:pStyle w:val="PargrafodaLista"/>
        <w:numPr>
          <w:ilvl w:val="0"/>
          <w:numId w:val="6"/>
        </w:numPr>
        <w:jc w:val="both"/>
        <w:rPr>
          <w:sz w:val="21"/>
          <w:szCs w:val="21"/>
        </w:rPr>
      </w:pPr>
      <w:bookmarkStart w:name="_Hlk54948036" w:id="3"/>
      <w:r w:rsidRPr="00BB55DC">
        <w:rPr>
          <w:rFonts w:cs="Arial"/>
          <w:sz w:val="21"/>
          <w:szCs w:val="21"/>
        </w:rPr>
        <w:t xml:space="preserve">A carga horária deve ser </w:t>
      </w:r>
      <w:r w:rsidR="00E81388">
        <w:rPr>
          <w:rFonts w:cs="Arial"/>
          <w:sz w:val="21"/>
          <w:szCs w:val="21"/>
        </w:rPr>
        <w:t xml:space="preserve">o </w:t>
      </w:r>
      <w:r w:rsidRPr="00752883" w:rsidR="00E81388">
        <w:rPr>
          <w:rFonts w:cs="Arial"/>
          <w:b/>
          <w:bCs/>
          <w:color w:val="FF0000"/>
          <w:sz w:val="21"/>
          <w:szCs w:val="21"/>
          <w:u w:val="single"/>
        </w:rPr>
        <w:t xml:space="preserve">total </w:t>
      </w:r>
      <w:r w:rsidRPr="00752883">
        <w:rPr>
          <w:rFonts w:cs="Arial"/>
          <w:b/>
          <w:bCs/>
          <w:color w:val="FF0000"/>
          <w:sz w:val="21"/>
          <w:szCs w:val="21"/>
          <w:u w:val="single"/>
        </w:rPr>
        <w:t>de</w:t>
      </w:r>
      <w:r w:rsidRPr="00752883">
        <w:rPr>
          <w:rFonts w:cs="Arial"/>
          <w:color w:val="FF0000"/>
          <w:sz w:val="21"/>
          <w:szCs w:val="21"/>
          <w:u w:val="single"/>
        </w:rPr>
        <w:t xml:space="preserve"> </w:t>
      </w:r>
      <w:r w:rsidRPr="00752883">
        <w:rPr>
          <w:rFonts w:cs="Arial"/>
          <w:b/>
          <w:bCs/>
          <w:color w:val="FF0000"/>
          <w:sz w:val="21"/>
          <w:szCs w:val="21"/>
          <w:u w:val="single"/>
        </w:rPr>
        <w:t xml:space="preserve">horas trabalhadas </w:t>
      </w:r>
      <w:r w:rsidR="00391DAB">
        <w:rPr>
          <w:rFonts w:cs="Arial"/>
          <w:b/>
          <w:bCs/>
          <w:color w:val="FF0000"/>
          <w:sz w:val="21"/>
          <w:szCs w:val="21"/>
          <w:u w:val="single"/>
        </w:rPr>
        <w:t>em</w:t>
      </w:r>
      <w:r w:rsidR="005432C4">
        <w:rPr>
          <w:rFonts w:cs="Arial"/>
          <w:b/>
          <w:bCs/>
          <w:color w:val="FF0000"/>
          <w:sz w:val="21"/>
          <w:szCs w:val="21"/>
          <w:u w:val="single"/>
        </w:rPr>
        <w:t xml:space="preserve"> cada </w:t>
      </w:r>
      <w:r w:rsidRPr="00752883">
        <w:rPr>
          <w:rFonts w:cs="Arial"/>
          <w:b/>
          <w:bCs/>
          <w:color w:val="FF0000"/>
          <w:sz w:val="21"/>
          <w:szCs w:val="21"/>
          <w:u w:val="single"/>
        </w:rPr>
        <w:t>mês</w:t>
      </w:r>
      <w:r w:rsidRPr="00BB55DC">
        <w:rPr>
          <w:rFonts w:cs="Arial"/>
          <w:sz w:val="21"/>
          <w:szCs w:val="21"/>
        </w:rPr>
        <w:t xml:space="preserve">, </w:t>
      </w:r>
      <w:r w:rsidRPr="005432C4" w:rsidR="00752883">
        <w:rPr>
          <w:rFonts w:cs="Arial"/>
          <w:sz w:val="21"/>
          <w:szCs w:val="21"/>
          <w:u w:val="single"/>
        </w:rPr>
        <w:t>excluindo</w:t>
      </w:r>
      <w:r w:rsidRPr="00BB55DC">
        <w:rPr>
          <w:rFonts w:cs="Arial"/>
          <w:sz w:val="21"/>
          <w:szCs w:val="21"/>
        </w:rPr>
        <w:t xml:space="preserve"> finais de semana, feriados</w:t>
      </w:r>
      <w:r w:rsidR="00E81388">
        <w:rPr>
          <w:rFonts w:cs="Arial"/>
          <w:sz w:val="21"/>
          <w:szCs w:val="21"/>
        </w:rPr>
        <w:t>, recesso</w:t>
      </w:r>
      <w:r w:rsidR="001527D2">
        <w:rPr>
          <w:rFonts w:cs="Arial"/>
          <w:sz w:val="21"/>
          <w:szCs w:val="21"/>
        </w:rPr>
        <w:t xml:space="preserve"> (férias)</w:t>
      </w:r>
      <w:r w:rsidRPr="00BB55DC">
        <w:rPr>
          <w:rFonts w:cs="Arial"/>
          <w:sz w:val="21"/>
          <w:szCs w:val="21"/>
        </w:rPr>
        <w:t xml:space="preserve"> e qualquer outra ausência </w:t>
      </w:r>
      <w:r w:rsidRPr="00BB55DC" w:rsidR="766570B2">
        <w:rPr>
          <w:rFonts w:cs="Arial"/>
          <w:sz w:val="21"/>
          <w:szCs w:val="21"/>
        </w:rPr>
        <w:t>que houver</w:t>
      </w:r>
      <w:r w:rsidRPr="00BB55DC" w:rsidR="04B2B490">
        <w:rPr>
          <w:rFonts w:cs="Arial"/>
          <w:sz w:val="21"/>
          <w:szCs w:val="21"/>
        </w:rPr>
        <w:t xml:space="preserve"> no decorrer do mês</w:t>
      </w:r>
      <w:r w:rsidR="00E81388">
        <w:rPr>
          <w:rFonts w:cs="Arial"/>
          <w:sz w:val="21"/>
          <w:szCs w:val="21"/>
        </w:rPr>
        <w:t xml:space="preserve">. No campo </w:t>
      </w:r>
      <w:r w:rsidR="00D72E98">
        <w:rPr>
          <w:rFonts w:cs="Arial"/>
          <w:b/>
          <w:bCs/>
          <w:sz w:val="21"/>
          <w:szCs w:val="21"/>
        </w:rPr>
        <w:t>Observações</w:t>
      </w:r>
      <w:r w:rsidR="00E81388">
        <w:rPr>
          <w:rFonts w:cs="Arial"/>
          <w:sz w:val="21"/>
          <w:szCs w:val="21"/>
        </w:rPr>
        <w:t xml:space="preserve"> </w:t>
      </w:r>
      <w:proofErr w:type="spellStart"/>
      <w:r w:rsidR="00E81388">
        <w:rPr>
          <w:rFonts w:cs="Arial"/>
          <w:sz w:val="21"/>
          <w:szCs w:val="21"/>
        </w:rPr>
        <w:t>vc</w:t>
      </w:r>
      <w:proofErr w:type="spellEnd"/>
      <w:r w:rsidR="00E81388">
        <w:rPr>
          <w:rFonts w:cs="Arial"/>
          <w:sz w:val="21"/>
          <w:szCs w:val="21"/>
        </w:rPr>
        <w:t xml:space="preserve"> deve informar </w:t>
      </w:r>
      <w:r w:rsidR="00D72E98">
        <w:rPr>
          <w:rFonts w:cs="Arial"/>
          <w:sz w:val="21"/>
          <w:szCs w:val="21"/>
        </w:rPr>
        <w:t xml:space="preserve">os dias de </w:t>
      </w:r>
      <w:r w:rsidR="00E81388">
        <w:rPr>
          <w:rFonts w:cs="Arial"/>
          <w:sz w:val="21"/>
          <w:szCs w:val="21"/>
        </w:rPr>
        <w:t>feriados, recesso e</w:t>
      </w:r>
      <w:r w:rsidR="00D72E98">
        <w:rPr>
          <w:rFonts w:cs="Arial"/>
          <w:sz w:val="21"/>
          <w:szCs w:val="21"/>
        </w:rPr>
        <w:t xml:space="preserve"> as</w:t>
      </w:r>
      <w:r w:rsidR="00E81388">
        <w:rPr>
          <w:rFonts w:cs="Arial"/>
          <w:sz w:val="21"/>
          <w:szCs w:val="21"/>
        </w:rPr>
        <w:t xml:space="preserve"> faltas </w:t>
      </w:r>
      <w:r w:rsidR="00D72E98">
        <w:rPr>
          <w:rFonts w:cs="Arial"/>
          <w:sz w:val="21"/>
          <w:szCs w:val="21"/>
        </w:rPr>
        <w:t xml:space="preserve">que tiver </w:t>
      </w:r>
      <w:r w:rsidR="00391DAB">
        <w:rPr>
          <w:rFonts w:cs="Arial"/>
          <w:sz w:val="21"/>
          <w:szCs w:val="21"/>
        </w:rPr>
        <w:t xml:space="preserve">em cada </w:t>
      </w:r>
      <w:r w:rsidR="00D72E98">
        <w:rPr>
          <w:rFonts w:cs="Arial"/>
          <w:sz w:val="21"/>
          <w:szCs w:val="21"/>
        </w:rPr>
        <w:t>mês;</w:t>
      </w:r>
    </w:p>
    <w:bookmarkEnd w:id="3"/>
    <w:p w:rsidRPr="00BB55DC" w:rsidR="00B31364" w:rsidP="56807D9F" w:rsidRDefault="00B31364" w14:paraId="34A98B06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EB463E" w:rsidP="56807D9F" w:rsidRDefault="006F784E" w14:paraId="760019A5" w14:textId="14483AFA">
      <w:pPr>
        <w:numPr>
          <w:ilvl w:val="0"/>
          <w:numId w:val="6"/>
        </w:numPr>
        <w:jc w:val="both"/>
        <w:rPr>
          <w:rFonts w:ascii="Arial" w:hAnsi="Arial" w:cs="Arial"/>
          <w:sz w:val="21"/>
          <w:szCs w:val="21"/>
        </w:rPr>
      </w:pPr>
      <w:bookmarkStart w:name="_Hlk54948350" w:id="4"/>
      <w:r w:rsidRPr="00BB55DC">
        <w:rPr>
          <w:rFonts w:ascii="Arial" w:hAnsi="Arial" w:cs="Arial"/>
          <w:sz w:val="21"/>
          <w:szCs w:val="21"/>
        </w:rPr>
        <w:t xml:space="preserve">Após o preenchimento, </w:t>
      </w:r>
      <w:proofErr w:type="spellStart"/>
      <w:r w:rsidRPr="00BB55DC" w:rsidR="0198870D">
        <w:rPr>
          <w:rFonts w:ascii="Arial" w:hAnsi="Arial" w:cs="Arial"/>
          <w:sz w:val="21"/>
          <w:szCs w:val="21"/>
        </w:rPr>
        <w:t>vc</w:t>
      </w:r>
      <w:proofErr w:type="spellEnd"/>
      <w:r w:rsidRPr="00BB55DC" w:rsidR="0198870D">
        <w:rPr>
          <w:rFonts w:ascii="Arial" w:hAnsi="Arial" w:cs="Arial"/>
          <w:sz w:val="21"/>
          <w:szCs w:val="21"/>
        </w:rPr>
        <w:t xml:space="preserve"> deve </w:t>
      </w:r>
      <w:r w:rsidRPr="00BB55DC">
        <w:rPr>
          <w:rFonts w:ascii="Arial" w:hAnsi="Arial" w:cs="Arial"/>
          <w:sz w:val="21"/>
          <w:szCs w:val="21"/>
        </w:rPr>
        <w:t xml:space="preserve">assinar e entregar </w:t>
      </w:r>
      <w:r w:rsidRPr="00BB55DC" w:rsidR="3C38C9F0">
        <w:rPr>
          <w:rFonts w:ascii="Arial" w:hAnsi="Arial" w:cs="Arial"/>
          <w:sz w:val="21"/>
          <w:szCs w:val="21"/>
        </w:rPr>
        <w:t xml:space="preserve">para </w:t>
      </w:r>
      <w:proofErr w:type="gramStart"/>
      <w:r w:rsidRPr="00BB55DC" w:rsidR="3C38C9F0">
        <w:rPr>
          <w:rFonts w:ascii="Arial" w:hAnsi="Arial" w:cs="Arial"/>
          <w:sz w:val="21"/>
          <w:szCs w:val="21"/>
        </w:rPr>
        <w:t>o(</w:t>
      </w:r>
      <w:proofErr w:type="gramEnd"/>
      <w:r w:rsidRPr="00BB55DC" w:rsidR="3C38C9F0">
        <w:rPr>
          <w:rFonts w:ascii="Arial" w:hAnsi="Arial" w:cs="Arial"/>
          <w:sz w:val="21"/>
          <w:szCs w:val="21"/>
        </w:rPr>
        <w:t xml:space="preserve">a) </w:t>
      </w:r>
      <w:r w:rsidRPr="00BB55DC">
        <w:rPr>
          <w:rFonts w:ascii="Arial" w:hAnsi="Arial" w:cs="Arial"/>
          <w:sz w:val="21"/>
          <w:szCs w:val="21"/>
        </w:rPr>
        <w:t xml:space="preserve">Supervisor(a) </w:t>
      </w:r>
      <w:r w:rsidRPr="00BB55DC" w:rsidR="41CC499E">
        <w:rPr>
          <w:rFonts w:ascii="Arial" w:hAnsi="Arial" w:cs="Arial"/>
          <w:sz w:val="21"/>
          <w:szCs w:val="21"/>
        </w:rPr>
        <w:t xml:space="preserve">do estágio </w:t>
      </w:r>
      <w:r w:rsidRPr="00BB55DC">
        <w:rPr>
          <w:rFonts w:ascii="Arial" w:hAnsi="Arial" w:cs="Arial"/>
          <w:sz w:val="21"/>
          <w:szCs w:val="21"/>
        </w:rPr>
        <w:t xml:space="preserve">na empresa, que deverá preencher a avaliação de desempenho </w:t>
      </w:r>
      <w:r w:rsidRPr="00BB55DC" w:rsidR="00BB55DC">
        <w:rPr>
          <w:rFonts w:ascii="Arial" w:hAnsi="Arial" w:cs="Arial"/>
          <w:b/>
          <w:bCs/>
          <w:sz w:val="21"/>
          <w:szCs w:val="21"/>
        </w:rPr>
        <w:t>à mão</w:t>
      </w:r>
      <w:r w:rsidRPr="00BB55DC" w:rsidR="00BB55DC">
        <w:rPr>
          <w:rFonts w:ascii="Arial" w:hAnsi="Arial" w:cs="Arial"/>
          <w:sz w:val="21"/>
          <w:szCs w:val="21"/>
        </w:rPr>
        <w:t xml:space="preserve">, </w:t>
      </w:r>
      <w:r w:rsidRPr="001527D2">
        <w:rPr>
          <w:rFonts w:ascii="Arial" w:hAnsi="Arial" w:cs="Arial"/>
          <w:sz w:val="21"/>
          <w:szCs w:val="21"/>
        </w:rPr>
        <w:t>carimbar e assinar</w:t>
      </w:r>
      <w:r w:rsidR="00525678">
        <w:rPr>
          <w:rFonts w:ascii="Arial" w:hAnsi="Arial" w:cs="Arial"/>
          <w:sz w:val="21"/>
          <w:szCs w:val="21"/>
        </w:rPr>
        <w:t>;</w:t>
      </w:r>
    </w:p>
    <w:bookmarkEnd w:id="4"/>
    <w:p w:rsidRPr="00BB55DC" w:rsidR="00EB463E" w:rsidP="56807D9F" w:rsidRDefault="00EB463E" w14:paraId="3A0FF5F2" w14:textId="77777777">
      <w:pPr>
        <w:jc w:val="both"/>
        <w:rPr>
          <w:rFonts w:ascii="Arial" w:hAnsi="Arial" w:cs="Arial"/>
          <w:sz w:val="21"/>
          <w:szCs w:val="21"/>
        </w:rPr>
      </w:pPr>
    </w:p>
    <w:p w:rsidRPr="00BB55DC" w:rsidR="00EB463E" w:rsidP="00643153" w:rsidRDefault="00EB463E" w14:paraId="055FED0B" w14:textId="739686F8">
      <w:pPr>
        <w:numPr>
          <w:ilvl w:val="0"/>
          <w:numId w:val="6"/>
        </w:numPr>
        <w:ind w:left="714" w:hanging="357"/>
        <w:jc w:val="both"/>
        <w:rPr>
          <w:rFonts w:ascii="Arial" w:hAnsi="Arial" w:cs="Arial"/>
          <w:sz w:val="21"/>
          <w:szCs w:val="21"/>
        </w:rPr>
      </w:pPr>
      <w:r w:rsidRPr="00BB55DC">
        <w:rPr>
          <w:rFonts w:ascii="Arial" w:hAnsi="Arial" w:cs="Arial"/>
          <w:sz w:val="21"/>
          <w:szCs w:val="21"/>
        </w:rPr>
        <w:t xml:space="preserve">Colher a assinatura </w:t>
      </w:r>
      <w:proofErr w:type="gramStart"/>
      <w:r w:rsidRPr="00BB55DC">
        <w:rPr>
          <w:rFonts w:ascii="Arial" w:hAnsi="Arial" w:cs="Arial"/>
          <w:sz w:val="21"/>
          <w:szCs w:val="21"/>
        </w:rPr>
        <w:t>do(</w:t>
      </w:r>
      <w:proofErr w:type="gramEnd"/>
      <w:r w:rsidRPr="00BB55DC">
        <w:rPr>
          <w:rFonts w:ascii="Arial" w:hAnsi="Arial" w:cs="Arial"/>
          <w:sz w:val="21"/>
          <w:szCs w:val="21"/>
        </w:rPr>
        <w:t xml:space="preserve">a) </w:t>
      </w:r>
      <w:r w:rsidRPr="00BB55DC">
        <w:rPr>
          <w:rFonts w:ascii="Arial" w:hAnsi="Arial" w:cs="Arial"/>
          <w:b/>
          <w:bCs/>
          <w:sz w:val="21"/>
          <w:szCs w:val="21"/>
          <w:u w:val="single"/>
        </w:rPr>
        <w:t>Coordenador(a)</w:t>
      </w:r>
      <w:r w:rsidRPr="00BB55DC" w:rsidR="002B777D">
        <w:rPr>
          <w:rFonts w:ascii="Arial" w:hAnsi="Arial" w:cs="Arial"/>
          <w:b/>
          <w:bCs/>
          <w:sz w:val="21"/>
          <w:szCs w:val="21"/>
          <w:u w:val="single"/>
        </w:rPr>
        <w:t xml:space="preserve"> de Curso</w:t>
      </w:r>
      <w:r w:rsidRPr="00BB55DC">
        <w:rPr>
          <w:rFonts w:ascii="Arial" w:hAnsi="Arial" w:cs="Arial"/>
          <w:sz w:val="21"/>
          <w:szCs w:val="21"/>
        </w:rPr>
        <w:t xml:space="preserve"> e entregar no Setor </w:t>
      </w:r>
      <w:r w:rsidRPr="00BB55DC" w:rsidR="002B777D">
        <w:rPr>
          <w:rFonts w:ascii="Arial" w:hAnsi="Arial" w:cs="Arial"/>
          <w:sz w:val="21"/>
          <w:szCs w:val="21"/>
        </w:rPr>
        <w:t>de Estágio de sua Unidade</w:t>
      </w:r>
      <w:r w:rsidR="00525678">
        <w:rPr>
          <w:rFonts w:ascii="Arial" w:hAnsi="Arial" w:cs="Arial"/>
          <w:sz w:val="21"/>
          <w:szCs w:val="21"/>
        </w:rPr>
        <w:t>;</w:t>
      </w:r>
    </w:p>
    <w:p w:rsidRPr="00BB55DC" w:rsidR="00910286" w:rsidP="56807D9F" w:rsidRDefault="00910286" w14:paraId="5630AD66" w14:textId="77777777">
      <w:pPr>
        <w:ind w:left="720"/>
        <w:jc w:val="both"/>
        <w:rPr>
          <w:rFonts w:ascii="Arial" w:hAnsi="Arial" w:cs="Arial"/>
          <w:sz w:val="21"/>
          <w:szCs w:val="21"/>
        </w:rPr>
      </w:pPr>
    </w:p>
    <w:p w:rsidRPr="00BB55DC" w:rsidR="00963AC0" w:rsidP="56807D9F" w:rsidRDefault="00963AC0" w14:paraId="0C107EA0" w14:textId="18F9E1B6">
      <w:pPr>
        <w:pStyle w:val="PargrafodaLista"/>
        <w:numPr>
          <w:ilvl w:val="0"/>
          <w:numId w:val="6"/>
        </w:numPr>
        <w:jc w:val="both"/>
        <w:rPr>
          <w:b/>
          <w:bCs/>
          <w:color w:val="FF0000"/>
          <w:sz w:val="21"/>
          <w:szCs w:val="21"/>
          <w:u w:val="single"/>
        </w:rPr>
      </w:pPr>
      <w:bookmarkStart w:name="_Hlk54948476" w:id="5"/>
      <w:r w:rsidRPr="00BB55DC">
        <w:rPr>
          <w:b/>
          <w:bCs/>
          <w:color w:val="FF0000"/>
          <w:sz w:val="21"/>
          <w:szCs w:val="21"/>
          <w:u w:val="single"/>
        </w:rPr>
        <w:t xml:space="preserve">O relatório só será aceito se estiver </w:t>
      </w:r>
      <w:r w:rsidRPr="00BB55DC" w:rsidR="5749A839">
        <w:rPr>
          <w:b/>
          <w:bCs/>
          <w:color w:val="FF0000"/>
          <w:sz w:val="21"/>
          <w:szCs w:val="21"/>
          <w:u w:val="single"/>
        </w:rPr>
        <w:t xml:space="preserve">assinado </w:t>
      </w:r>
      <w:proofErr w:type="gramStart"/>
      <w:r w:rsidRPr="00BB55DC" w:rsidR="5749A839">
        <w:rPr>
          <w:b/>
          <w:bCs/>
          <w:color w:val="FF0000"/>
          <w:sz w:val="21"/>
          <w:szCs w:val="21"/>
          <w:u w:val="single"/>
        </w:rPr>
        <w:t>pelo(</w:t>
      </w:r>
      <w:proofErr w:type="gramEnd"/>
      <w:r w:rsidRPr="00BB55DC" w:rsidR="5749A839">
        <w:rPr>
          <w:b/>
          <w:bCs/>
          <w:color w:val="FF0000"/>
          <w:sz w:val="21"/>
          <w:szCs w:val="21"/>
          <w:u w:val="single"/>
        </w:rPr>
        <w:t xml:space="preserve">a) aluno(a), </w:t>
      </w:r>
      <w:r w:rsidRPr="00BB55DC">
        <w:rPr>
          <w:b/>
          <w:bCs/>
          <w:color w:val="FF0000"/>
          <w:sz w:val="21"/>
          <w:szCs w:val="21"/>
          <w:u w:val="single"/>
        </w:rPr>
        <w:t>carimbado e assinado pela empresa.</w:t>
      </w:r>
    </w:p>
    <w:bookmarkEnd w:id="5"/>
    <w:p w:rsidRPr="00BB55DC" w:rsidR="00EB463E" w:rsidP="56807D9F" w:rsidRDefault="00EB463E" w14:paraId="61829076" w14:textId="77777777">
      <w:pPr>
        <w:jc w:val="both"/>
        <w:rPr>
          <w:rFonts w:ascii="Arial" w:hAnsi="Arial" w:cs="Arial"/>
          <w:sz w:val="21"/>
          <w:szCs w:val="21"/>
        </w:rPr>
      </w:pPr>
    </w:p>
    <w:p w:rsidRPr="00E56593" w:rsidR="3C40BA1C" w:rsidP="56807D9F" w:rsidRDefault="3C40BA1C" w14:paraId="7FB898B1" w14:textId="02DC6DC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E56593">
        <w:rPr>
          <w:rFonts w:ascii="Arial" w:hAnsi="Arial" w:cs="Arial"/>
          <w:b/>
          <w:bCs/>
          <w:sz w:val="21"/>
          <w:szCs w:val="21"/>
        </w:rPr>
        <w:t>Verifique abaixo o nome correto d</w:t>
      </w:r>
      <w:r w:rsidRPr="00E56593" w:rsidR="00B31364">
        <w:rPr>
          <w:rFonts w:ascii="Arial" w:hAnsi="Arial" w:cs="Arial"/>
          <w:b/>
          <w:bCs/>
          <w:sz w:val="21"/>
          <w:szCs w:val="21"/>
        </w:rPr>
        <w:t>a</w:t>
      </w:r>
      <w:r w:rsidRPr="00E56593">
        <w:rPr>
          <w:rFonts w:ascii="Arial" w:hAnsi="Arial" w:cs="Arial"/>
          <w:b/>
          <w:bCs/>
          <w:sz w:val="21"/>
          <w:szCs w:val="21"/>
        </w:rPr>
        <w:t xml:space="preserve"> sua Unidades Escolar</w:t>
      </w:r>
      <w:r w:rsidRPr="00E56593" w:rsidR="1F84FBBB">
        <w:rPr>
          <w:rFonts w:ascii="Arial" w:hAnsi="Arial" w:cs="Arial"/>
          <w:b/>
          <w:bCs/>
          <w:sz w:val="21"/>
          <w:szCs w:val="21"/>
        </w:rPr>
        <w:t>:</w:t>
      </w:r>
    </w:p>
    <w:p w:rsidRPr="00BB55DC" w:rsidR="1F84FBBB" w:rsidP="00BB55DC" w:rsidRDefault="00491E57" w14:paraId="4812B84B" w14:textId="3035DC4C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rFonts w:eastAsia="Arial" w:cs="Arial"/>
          <w:sz w:val="21"/>
          <w:szCs w:val="21"/>
        </w:rPr>
      </w:pPr>
      <w:bookmarkStart w:name="_GoBack" w:id="6"/>
      <w:r>
        <w:rPr>
          <w:rFonts w:cs="Arial"/>
          <w:sz w:val="21"/>
          <w:szCs w:val="21"/>
        </w:rPr>
        <w:t>Instituto Técnico de Barueri</w:t>
      </w:r>
      <w:r w:rsidR="00B00D0A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- ITB </w:t>
      </w:r>
      <w:r w:rsidRPr="00BB55DC" w:rsidR="1F84FBBB">
        <w:rPr>
          <w:rFonts w:cs="Arial"/>
          <w:sz w:val="21"/>
          <w:szCs w:val="21"/>
        </w:rPr>
        <w:t xml:space="preserve">Professora Maria </w:t>
      </w:r>
      <w:proofErr w:type="spellStart"/>
      <w:r w:rsidRPr="00BB55DC" w:rsidR="1F84FBBB">
        <w:rPr>
          <w:rFonts w:cs="Arial"/>
          <w:sz w:val="21"/>
          <w:szCs w:val="21"/>
        </w:rPr>
        <w:t>Theodora</w:t>
      </w:r>
      <w:proofErr w:type="spellEnd"/>
      <w:r w:rsidRPr="00BB55DC" w:rsidR="1F84FBBB">
        <w:rPr>
          <w:rFonts w:cs="Arial"/>
          <w:sz w:val="21"/>
          <w:szCs w:val="21"/>
        </w:rPr>
        <w:t xml:space="preserve"> Pedreira de Freitas</w:t>
      </w:r>
      <w:r w:rsidRPr="00A429D0" w:rsidR="00A429D0">
        <w:rPr>
          <w:rFonts w:cs="Arial"/>
          <w:sz w:val="21"/>
          <w:szCs w:val="21"/>
        </w:rPr>
        <w:t xml:space="preserve"> </w:t>
      </w:r>
      <w:r w:rsidR="00A429D0">
        <w:rPr>
          <w:rFonts w:cs="Arial"/>
          <w:sz w:val="21"/>
          <w:szCs w:val="21"/>
        </w:rPr>
        <w:t xml:space="preserve">- </w:t>
      </w:r>
      <w:r>
        <w:rPr>
          <w:rFonts w:cs="Arial"/>
          <w:sz w:val="21"/>
          <w:szCs w:val="21"/>
        </w:rPr>
        <w:t>FIEB</w:t>
      </w:r>
      <w:r w:rsidR="00A429D0">
        <w:rPr>
          <w:rFonts w:cs="Arial"/>
          <w:sz w:val="21"/>
          <w:szCs w:val="21"/>
        </w:rPr>
        <w:t xml:space="preserve"> </w:t>
      </w:r>
      <w:r w:rsidRPr="00BB55DC" w:rsidR="00A429D0">
        <w:rPr>
          <w:rFonts w:cs="Arial"/>
          <w:sz w:val="21"/>
          <w:szCs w:val="21"/>
        </w:rPr>
        <w:t>Alphaville</w:t>
      </w:r>
    </w:p>
    <w:p w:rsidRPr="00E93FEA" w:rsidR="00E93FEA" w:rsidP="00BB55DC" w:rsidRDefault="00E93FEA" w14:paraId="5C71A5A3" w14:textId="1080264D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Instituto Técnico de Barueri - ITB </w:t>
      </w:r>
      <w:r w:rsidRPr="00BB55DC">
        <w:rPr>
          <w:rFonts w:cs="Arial"/>
          <w:sz w:val="21"/>
          <w:szCs w:val="21"/>
        </w:rPr>
        <w:t>Professor</w:t>
      </w:r>
      <w:r>
        <w:rPr>
          <w:rFonts w:cs="Arial"/>
          <w:sz w:val="21"/>
          <w:szCs w:val="21"/>
        </w:rPr>
        <w:t>a</w:t>
      </w:r>
      <w:r w:rsidRPr="00BB55DC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Dagmar Ribas Trindade</w:t>
      </w:r>
      <w:r w:rsidRPr="00A429D0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- FIEB Unidade Jardim Maria Cristina</w:t>
      </w:r>
    </w:p>
    <w:p w:rsidRPr="00391DAB" w:rsidR="00E93FEA" w:rsidP="00E93FEA" w:rsidRDefault="00E93FEA" w14:paraId="6530DC07" w14:textId="069AAA07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rFonts w:cs="Arial"/>
        </w:rPr>
      </w:pPr>
      <w:r>
        <w:rPr>
          <w:rFonts w:cs="Arial"/>
          <w:sz w:val="21"/>
          <w:szCs w:val="21"/>
        </w:rPr>
        <w:t xml:space="preserve">Instituto Técnico de Barueri - ITB </w:t>
      </w:r>
      <w:r w:rsidRPr="00391DAB">
        <w:rPr>
          <w:rFonts w:cs="Arial"/>
          <w:sz w:val="21"/>
          <w:szCs w:val="21"/>
        </w:rPr>
        <w:t>Professor</w:t>
      </w:r>
      <w:r>
        <w:rPr>
          <w:rFonts w:cs="Arial"/>
          <w:sz w:val="21"/>
          <w:szCs w:val="21"/>
        </w:rPr>
        <w:t>a</w:t>
      </w:r>
      <w:r w:rsidRPr="00391DAB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 xml:space="preserve">Cristina </w:t>
      </w:r>
      <w:proofErr w:type="spellStart"/>
      <w:r>
        <w:rPr>
          <w:rFonts w:cs="Arial"/>
          <w:sz w:val="21"/>
          <w:szCs w:val="21"/>
        </w:rPr>
        <w:t>Golstein</w:t>
      </w:r>
      <w:proofErr w:type="spellEnd"/>
      <w:r>
        <w:rPr>
          <w:rFonts w:cs="Arial"/>
          <w:sz w:val="21"/>
          <w:szCs w:val="21"/>
        </w:rPr>
        <w:t xml:space="preserve"> Barreiros</w:t>
      </w:r>
      <w:r w:rsidRPr="00A429D0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- FIEB Unidade Aldeia da Serra</w:t>
      </w:r>
    </w:p>
    <w:p w:rsidRPr="00BB55DC" w:rsidR="627D414A" w:rsidP="00BB55DC" w:rsidRDefault="00E93FEA" w14:paraId="0E7BBB36" w14:textId="6261C93A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Instituto Técnico de Barueri - ITB </w:t>
      </w:r>
      <w:r w:rsidRPr="00BB55DC" w:rsidR="627D414A">
        <w:rPr>
          <w:rFonts w:cs="Arial"/>
          <w:sz w:val="21"/>
          <w:szCs w:val="21"/>
        </w:rPr>
        <w:t xml:space="preserve">Professora Maria Sylvia </w:t>
      </w:r>
      <w:proofErr w:type="spellStart"/>
      <w:r w:rsidRPr="00BB55DC" w:rsidR="627D414A">
        <w:rPr>
          <w:rFonts w:cs="Arial"/>
          <w:sz w:val="21"/>
          <w:szCs w:val="21"/>
        </w:rPr>
        <w:t>Chaluppe</w:t>
      </w:r>
      <w:proofErr w:type="spellEnd"/>
      <w:r w:rsidRPr="00BB55DC" w:rsidR="627D414A">
        <w:rPr>
          <w:rFonts w:cs="Arial"/>
          <w:sz w:val="21"/>
          <w:szCs w:val="21"/>
        </w:rPr>
        <w:t xml:space="preserve"> Mello</w:t>
      </w:r>
      <w:r w:rsidRPr="00A429D0" w:rsidR="00A429D0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-</w:t>
      </w:r>
      <w:r w:rsidR="00A429D0">
        <w:rPr>
          <w:rFonts w:cs="Arial"/>
          <w:sz w:val="21"/>
          <w:szCs w:val="21"/>
        </w:rPr>
        <w:t xml:space="preserve"> </w:t>
      </w:r>
      <w:r>
        <w:rPr>
          <w:rFonts w:cs="Arial"/>
          <w:sz w:val="21"/>
          <w:szCs w:val="21"/>
        </w:rPr>
        <w:t>FIEB Unidade</w:t>
      </w:r>
      <w:r w:rsidR="00A429D0">
        <w:rPr>
          <w:rFonts w:cs="Arial"/>
          <w:sz w:val="21"/>
          <w:szCs w:val="21"/>
        </w:rPr>
        <w:t xml:space="preserve"> </w:t>
      </w:r>
      <w:r w:rsidRPr="00BB55DC" w:rsidR="00A429D0">
        <w:rPr>
          <w:rFonts w:cs="Arial"/>
          <w:sz w:val="21"/>
          <w:szCs w:val="21"/>
        </w:rPr>
        <w:t>Engenho Novo</w:t>
      </w:r>
    </w:p>
    <w:p w:rsidRPr="00BB55DC" w:rsidR="627D414A" w:rsidP="00BB55DC" w:rsidRDefault="00E93FEA" w14:paraId="2016034A" w14:textId="65A47EDA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Instituto Técnico de Barueri - ITB </w:t>
      </w:r>
      <w:r w:rsidRPr="00BB55DC" w:rsidR="627D414A">
        <w:rPr>
          <w:rFonts w:cs="Arial"/>
          <w:sz w:val="21"/>
          <w:szCs w:val="21"/>
        </w:rPr>
        <w:t>Brasílio Flores de Azevedo</w:t>
      </w:r>
      <w:r w:rsidRPr="00A429D0" w:rsidR="00A429D0">
        <w:rPr>
          <w:rFonts w:cs="Arial"/>
          <w:sz w:val="21"/>
          <w:szCs w:val="21"/>
        </w:rPr>
        <w:t xml:space="preserve"> </w:t>
      </w:r>
      <w:r w:rsidR="00A429D0">
        <w:rPr>
          <w:rFonts w:cs="Arial"/>
          <w:sz w:val="21"/>
          <w:szCs w:val="21"/>
        </w:rPr>
        <w:t xml:space="preserve">- Unidade </w:t>
      </w:r>
      <w:r w:rsidRPr="00BB55DC" w:rsidR="00A429D0">
        <w:rPr>
          <w:rFonts w:cs="Arial"/>
          <w:sz w:val="21"/>
          <w:szCs w:val="21"/>
        </w:rPr>
        <w:t xml:space="preserve">Jardim </w:t>
      </w:r>
      <w:proofErr w:type="spellStart"/>
      <w:r w:rsidRPr="00BB55DC" w:rsidR="00A429D0">
        <w:rPr>
          <w:rFonts w:cs="Arial"/>
          <w:sz w:val="21"/>
          <w:szCs w:val="21"/>
        </w:rPr>
        <w:t>Belval</w:t>
      </w:r>
      <w:proofErr w:type="spellEnd"/>
    </w:p>
    <w:p w:rsidRPr="00BB55DC" w:rsidR="627D414A" w:rsidP="00BB55DC" w:rsidRDefault="00E93FEA" w14:paraId="1C810F0B" w14:textId="230D7C37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sz w:val="21"/>
          <w:szCs w:val="21"/>
        </w:rPr>
      </w:pPr>
      <w:r>
        <w:rPr>
          <w:rFonts w:cs="Arial"/>
          <w:sz w:val="21"/>
          <w:szCs w:val="21"/>
        </w:rPr>
        <w:t xml:space="preserve">Instituto Técnico de Barueri - ITB </w:t>
      </w:r>
      <w:r w:rsidRPr="00BB55DC" w:rsidR="627D414A">
        <w:rPr>
          <w:rFonts w:cs="Arial"/>
          <w:sz w:val="21"/>
          <w:szCs w:val="21"/>
        </w:rPr>
        <w:t>Professor Munir José</w:t>
      </w:r>
      <w:r w:rsidRPr="00A429D0" w:rsidR="00A429D0">
        <w:rPr>
          <w:rFonts w:cs="Arial"/>
          <w:sz w:val="21"/>
          <w:szCs w:val="21"/>
        </w:rPr>
        <w:t xml:space="preserve"> </w:t>
      </w:r>
      <w:r w:rsidR="00A429D0">
        <w:rPr>
          <w:rFonts w:cs="Arial"/>
          <w:sz w:val="21"/>
          <w:szCs w:val="21"/>
        </w:rPr>
        <w:t xml:space="preserve">- Unidade </w:t>
      </w:r>
      <w:r w:rsidRPr="00BB55DC" w:rsidR="00A429D0">
        <w:rPr>
          <w:rFonts w:cs="Arial"/>
          <w:sz w:val="21"/>
          <w:szCs w:val="21"/>
        </w:rPr>
        <w:t>Jardim Paulista</w:t>
      </w:r>
    </w:p>
    <w:p w:rsidRPr="00E93FEA" w:rsidR="00E93FEA" w:rsidP="00DA0CFC" w:rsidRDefault="00E93FEA" w14:paraId="7D50F8D1" w14:textId="2136A2B1">
      <w:pPr>
        <w:pStyle w:val="PargrafodaLista"/>
        <w:numPr>
          <w:ilvl w:val="0"/>
          <w:numId w:val="3"/>
        </w:numPr>
        <w:spacing w:before="60" w:line="259" w:lineRule="auto"/>
        <w:ind w:left="993" w:hanging="284"/>
        <w:contextualSpacing w:val="0"/>
        <w:jc w:val="both"/>
        <w:rPr>
          <w:rFonts w:cs="Arial"/>
        </w:rPr>
      </w:pPr>
      <w:r w:rsidRPr="00E93FEA">
        <w:rPr>
          <w:rFonts w:cs="Arial"/>
          <w:sz w:val="21"/>
          <w:szCs w:val="21"/>
        </w:rPr>
        <w:t xml:space="preserve">Instituto Técnico de Barueri - ITB </w:t>
      </w:r>
      <w:r w:rsidRPr="00E93FEA" w:rsidR="627D414A">
        <w:rPr>
          <w:rFonts w:cs="Arial"/>
          <w:sz w:val="21"/>
          <w:szCs w:val="21"/>
        </w:rPr>
        <w:t>P</w:t>
      </w:r>
      <w:r w:rsidRPr="00E93FEA" w:rsidR="60AB3B97">
        <w:rPr>
          <w:rFonts w:cs="Arial"/>
          <w:sz w:val="21"/>
          <w:szCs w:val="21"/>
        </w:rPr>
        <w:t>rofe</w:t>
      </w:r>
      <w:r w:rsidRPr="00E93FEA" w:rsidR="1B56389E">
        <w:rPr>
          <w:rFonts w:cs="Arial"/>
          <w:sz w:val="21"/>
          <w:szCs w:val="21"/>
        </w:rPr>
        <w:t xml:space="preserve">ssor Moacyr Domingos Sávio </w:t>
      </w:r>
      <w:proofErr w:type="spellStart"/>
      <w:r w:rsidRPr="00E93FEA" w:rsidR="1B56389E">
        <w:rPr>
          <w:rFonts w:cs="Arial"/>
          <w:sz w:val="21"/>
          <w:szCs w:val="21"/>
        </w:rPr>
        <w:t>Veronezi</w:t>
      </w:r>
      <w:proofErr w:type="spellEnd"/>
      <w:r w:rsidRPr="00E93FEA" w:rsidR="00A429D0">
        <w:rPr>
          <w:rFonts w:cs="Arial"/>
          <w:sz w:val="21"/>
          <w:szCs w:val="21"/>
        </w:rPr>
        <w:t xml:space="preserve"> - Unidade Parque Imperial</w:t>
      </w:r>
      <w:bookmarkEnd w:id="6"/>
    </w:p>
    <w:sectPr w:rsidRPr="00E93FEA" w:rsidR="00E93FEA" w:rsidSect="00DD6694">
      <w:headerReference w:type="default" r:id="rId8"/>
      <w:footerReference w:type="default" r:id="rId9"/>
      <w:pgSz w:w="11907" w:h="16840" w:orient="portrait" w:code="9"/>
      <w:pgMar w:top="2268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33A" w:rsidRDefault="0000733A" w14:paraId="6EA390D5" w14:textId="77777777">
      <w:r>
        <w:separator/>
      </w:r>
    </w:p>
  </w:endnote>
  <w:endnote w:type="continuationSeparator" w:id="0">
    <w:p w:rsidR="0000733A" w:rsidRDefault="0000733A" w14:paraId="3574507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3153" w:rsidRDefault="0000733A" w14:paraId="0FB8E186" w14:textId="186D60C3">
    <w:pPr>
      <w:pStyle w:val="Rodap"/>
      <w:jc w:val="right"/>
    </w:pPr>
    <w:r>
      <w:pict w14:anchorId="3725CF50">
        <v:rect id="_x0000_i1025" style="width:0;height:1.5pt" o:hr="t" o:hrstd="t" o:hralign="center" fillcolor="#a0a0a0" stroked="f"/>
      </w:pict>
    </w:r>
  </w:p>
  <w:p w:rsidR="00910286" w:rsidRDefault="00643153" w14:paraId="656EF611" w14:textId="13442033">
    <w:pPr>
      <w:pStyle w:val="Rodap"/>
      <w:jc w:val="right"/>
    </w:pPr>
    <w:r>
      <w:t xml:space="preserve">*Relatório de Estágio em cumprimento à Lei Federal nº 11.788/08                                                                                         </w:t>
    </w:r>
    <w:r w:rsidR="00910286">
      <w:t xml:space="preserve">Página | </w:t>
    </w:r>
    <w:r w:rsidR="00910286">
      <w:fldChar w:fldCharType="begin"/>
    </w:r>
    <w:r w:rsidR="00910286">
      <w:instrText>PAGE   \* MERGEFORMAT</w:instrText>
    </w:r>
    <w:r w:rsidR="00910286">
      <w:fldChar w:fldCharType="separate"/>
    </w:r>
    <w:r w:rsidR="001B44C5">
      <w:rPr>
        <w:noProof/>
      </w:rPr>
      <w:t>2</w:t>
    </w:r>
    <w:r w:rsidR="00910286">
      <w:fldChar w:fldCharType="end"/>
    </w:r>
    <w:r w:rsidR="00910286">
      <w:t xml:space="preserve"> </w:t>
    </w:r>
  </w:p>
  <w:p w:rsidR="00910286" w:rsidRDefault="00910286" w14:paraId="680A4E5D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33A" w:rsidRDefault="0000733A" w14:paraId="4C70A6ED" w14:textId="77777777">
      <w:r>
        <w:separator/>
      </w:r>
    </w:p>
  </w:footnote>
  <w:footnote w:type="continuationSeparator" w:id="0">
    <w:p w:rsidR="0000733A" w:rsidRDefault="0000733A" w14:paraId="33FB179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Pr="00CB69C5" w:rsidR="00CB69C5" w:rsidP="00643153" w:rsidRDefault="00491E57" w14:paraId="7ABD2E92" w14:textId="76722E42">
    <w:pPr>
      <w:pStyle w:val="Cabealho"/>
      <w:rPr>
        <w:rFonts w:ascii="Arial" w:hAnsi="Arial" w:cs="Arial"/>
        <w:b/>
        <w:sz w:val="36"/>
        <w:szCs w:val="36"/>
      </w:rPr>
    </w:pPr>
    <w:r>
      <w:rPr>
        <w:noProof/>
        <w:lang w:val="pt-BR"/>
      </w:rPr>
      <w:drawing>
        <wp:anchor distT="0" distB="0" distL="114300" distR="114300" simplePos="0" relativeHeight="251658240" behindDoc="1" locked="0" layoutInCell="1" allowOverlap="1" wp14:anchorId="682E3EA8" wp14:editId="768A0B6C">
          <wp:simplePos x="0" y="0"/>
          <wp:positionH relativeFrom="column">
            <wp:posOffset>5177434</wp:posOffset>
          </wp:positionH>
          <wp:positionV relativeFrom="paragraph">
            <wp:posOffset>-304800</wp:posOffset>
          </wp:positionV>
          <wp:extent cx="1638022" cy="857885"/>
          <wp:effectExtent l="0" t="0" r="635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word_-11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74"/>
                  <a:stretch/>
                </pic:blipFill>
                <pic:spPr bwMode="auto">
                  <a:xfrm>
                    <a:off x="0" y="0"/>
                    <a:ext cx="1638736" cy="85825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26F5B3F" w:rsidR="56807D9F">
      <w:rPr>
        <w:rFonts w:ascii="Arial" w:hAnsi="Arial" w:cs="Arial"/>
        <w:b/>
        <w:bCs/>
        <w:sz w:val="36"/>
        <w:szCs w:val="36"/>
      </w:rPr>
      <w:t>RELATÓRIO MENSAL DE</w:t>
    </w:r>
    <w:r w:rsidR="00643153">
      <w:rPr>
        <w:rFonts w:ascii="Arial" w:hAnsi="Arial" w:cs="Arial"/>
        <w:b/>
        <w:bCs/>
        <w:sz w:val="36"/>
        <w:szCs w:val="36"/>
      </w:rPr>
      <w:t xml:space="preserve"> ESTÁGIO TÉCNICO</w:t>
    </w:r>
  </w:p>
  <w:p w:rsidR="00F04910" w:rsidP="00643153" w:rsidRDefault="00CB69C5" w14:paraId="084DBB92" w14:textId="2F760662">
    <w:pPr>
      <w:pStyle w:val="Ttulo2"/>
      <w:ind w:left="0"/>
      <w:jc w:val="left"/>
      <w:rPr>
        <w:b w:val="0"/>
      </w:rPr>
    </w:pPr>
    <w:r w:rsidRPr="00CB69C5">
      <w:rPr>
        <w:sz w:val="36"/>
        <w:szCs w:val="36"/>
      </w:rPr>
      <w:t>SUPERVISIONADO</w:t>
    </w:r>
  </w:p>
  <w:p w:rsidR="00F04910" w:rsidRDefault="00670825" w14:paraId="6E190519" w14:textId="77777777">
    <w:pPr>
      <w:pStyle w:val="Cabealho"/>
    </w:pPr>
    <w:r>
      <w:rPr>
        <w:rFonts w:ascii="Arial" w:hAnsi="Arial"/>
        <w:b/>
        <w:noProof/>
        <w:sz w:val="28"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495F7E9" wp14:editId="07777777">
              <wp:simplePos x="0" y="0"/>
              <wp:positionH relativeFrom="column">
                <wp:posOffset>5715</wp:posOffset>
              </wp:positionH>
              <wp:positionV relativeFrom="paragraph">
                <wp:posOffset>117475</wp:posOffset>
              </wp:positionV>
              <wp:extent cx="6858000" cy="127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127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3727AF3">
            <v:line id="Line 2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strokeweight="4.5pt" from=".45pt,9.25pt" to="540.45pt,9.35pt" w14:anchorId="19698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33836F5"/>
    <w:multiLevelType w:val="hybridMultilevel"/>
    <w:tmpl w:val="49DCD67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21A17D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13E74704"/>
    <w:multiLevelType w:val="hybridMultilevel"/>
    <w:tmpl w:val="4964055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548234A"/>
    <w:multiLevelType w:val="hybridMultilevel"/>
    <w:tmpl w:val="F96C36EA"/>
    <w:lvl w:ilvl="0" w:tplc="63C25F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15F169D9"/>
    <w:multiLevelType w:val="hybridMultilevel"/>
    <w:tmpl w:val="DB62D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17302"/>
    <w:multiLevelType w:val="hybridMultilevel"/>
    <w:tmpl w:val="BC185B4E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7" w15:restartNumberingAfterBreak="0">
    <w:nsid w:val="1F290F50"/>
    <w:multiLevelType w:val="hybridMultilevel"/>
    <w:tmpl w:val="2710FF22"/>
    <w:lvl w:ilvl="0" w:tplc="0416000B">
      <w:start w:val="1"/>
      <w:numFmt w:val="bullet"/>
      <w:lvlText w:val=""/>
      <w:lvlJc w:val="left"/>
      <w:pPr>
        <w:ind w:left="1636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8" w15:restartNumberingAfterBreak="0">
    <w:nsid w:val="298E60E4"/>
    <w:multiLevelType w:val="hybridMultilevel"/>
    <w:tmpl w:val="BE9AB73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BE811D5"/>
    <w:multiLevelType w:val="hybridMultilevel"/>
    <w:tmpl w:val="83AE308C"/>
    <w:lvl w:ilvl="0" w:tplc="04160001">
      <w:start w:val="1"/>
      <w:numFmt w:val="bullet"/>
      <w:lvlText w:val=""/>
      <w:lvlJc w:val="left"/>
      <w:pPr>
        <w:ind w:left="163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35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307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79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51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23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95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67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396" w:hanging="360"/>
      </w:pPr>
      <w:rPr>
        <w:rFonts w:hint="default" w:ascii="Wingdings" w:hAnsi="Wingdings"/>
      </w:rPr>
    </w:lvl>
  </w:abstractNum>
  <w:abstractNum w:abstractNumId="10" w15:restartNumberingAfterBreak="0">
    <w:nsid w:val="432F1697"/>
    <w:multiLevelType w:val="hybridMultilevel"/>
    <w:tmpl w:val="B2365372"/>
    <w:lvl w:ilvl="0" w:tplc="0416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6100C3A"/>
    <w:multiLevelType w:val="hybridMultilevel"/>
    <w:tmpl w:val="89E0F6B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6A61931"/>
    <w:multiLevelType w:val="hybridMultilevel"/>
    <w:tmpl w:val="FA7AAC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52406F"/>
    <w:multiLevelType w:val="hybridMultilevel"/>
    <w:tmpl w:val="1270AC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hint="default" w:ascii="Symbol" w:hAnsi="Symbol"/>
        </w:rPr>
      </w:lvl>
    </w:lvlOverride>
  </w:num>
  <w:num w:numId="2">
    <w:abstractNumId w:val="2"/>
  </w:num>
  <w:num w:numId="3">
    <w:abstractNumId w:val="1"/>
  </w:num>
  <w:num w:numId="4">
    <w:abstractNumId w:val="3"/>
  </w:num>
  <w:num w:numId="5">
    <w:abstractNumId w:val="13"/>
  </w:num>
  <w:num w:numId="6">
    <w:abstractNumId w:val="5"/>
  </w:num>
  <w:num w:numId="7">
    <w:abstractNumId w:val="10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cumentProtection w:edit="readOnly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2B7"/>
    <w:rsid w:val="00002135"/>
    <w:rsid w:val="00003698"/>
    <w:rsid w:val="0000733A"/>
    <w:rsid w:val="00017AA3"/>
    <w:rsid w:val="00025209"/>
    <w:rsid w:val="00060B9B"/>
    <w:rsid w:val="00077EB3"/>
    <w:rsid w:val="000830B1"/>
    <w:rsid w:val="000941C5"/>
    <w:rsid w:val="00094377"/>
    <w:rsid w:val="000A5546"/>
    <w:rsid w:val="000A7D16"/>
    <w:rsid w:val="000D24AD"/>
    <w:rsid w:val="000D5498"/>
    <w:rsid w:val="000E2F39"/>
    <w:rsid w:val="0012270D"/>
    <w:rsid w:val="00136ABD"/>
    <w:rsid w:val="00137591"/>
    <w:rsid w:val="00142DFF"/>
    <w:rsid w:val="0014590D"/>
    <w:rsid w:val="001527D2"/>
    <w:rsid w:val="00156FAD"/>
    <w:rsid w:val="00165343"/>
    <w:rsid w:val="001B44C5"/>
    <w:rsid w:val="001B60EE"/>
    <w:rsid w:val="001D7306"/>
    <w:rsid w:val="0020071B"/>
    <w:rsid w:val="00204A03"/>
    <w:rsid w:val="00212E35"/>
    <w:rsid w:val="0023123B"/>
    <w:rsid w:val="002546E0"/>
    <w:rsid w:val="00261302"/>
    <w:rsid w:val="002630F3"/>
    <w:rsid w:val="002750F1"/>
    <w:rsid w:val="002A12E6"/>
    <w:rsid w:val="002A2C1C"/>
    <w:rsid w:val="002B3220"/>
    <w:rsid w:val="002B777D"/>
    <w:rsid w:val="002C58D1"/>
    <w:rsid w:val="002D4207"/>
    <w:rsid w:val="002E2153"/>
    <w:rsid w:val="002E6C3A"/>
    <w:rsid w:val="002F3AE7"/>
    <w:rsid w:val="002F40E0"/>
    <w:rsid w:val="0031017F"/>
    <w:rsid w:val="00310CF4"/>
    <w:rsid w:val="003133D3"/>
    <w:rsid w:val="003217A2"/>
    <w:rsid w:val="0032298E"/>
    <w:rsid w:val="00330E28"/>
    <w:rsid w:val="00365B1E"/>
    <w:rsid w:val="00366E92"/>
    <w:rsid w:val="00391DAB"/>
    <w:rsid w:val="003A7A0C"/>
    <w:rsid w:val="003B19DA"/>
    <w:rsid w:val="003C75D0"/>
    <w:rsid w:val="003F1C19"/>
    <w:rsid w:val="0040226D"/>
    <w:rsid w:val="00423C77"/>
    <w:rsid w:val="0042443D"/>
    <w:rsid w:val="004651FF"/>
    <w:rsid w:val="004673E2"/>
    <w:rsid w:val="00467ED6"/>
    <w:rsid w:val="00476AEF"/>
    <w:rsid w:val="004810A7"/>
    <w:rsid w:val="004870C2"/>
    <w:rsid w:val="00491E57"/>
    <w:rsid w:val="004A09DB"/>
    <w:rsid w:val="004B4426"/>
    <w:rsid w:val="004C1074"/>
    <w:rsid w:val="004C6B69"/>
    <w:rsid w:val="004C76D2"/>
    <w:rsid w:val="004D48A4"/>
    <w:rsid w:val="005114A1"/>
    <w:rsid w:val="00525678"/>
    <w:rsid w:val="00527033"/>
    <w:rsid w:val="005403DD"/>
    <w:rsid w:val="005411F4"/>
    <w:rsid w:val="005432C4"/>
    <w:rsid w:val="005533C8"/>
    <w:rsid w:val="00560270"/>
    <w:rsid w:val="00567AC4"/>
    <w:rsid w:val="00580B9D"/>
    <w:rsid w:val="005E193F"/>
    <w:rsid w:val="005E2E51"/>
    <w:rsid w:val="005F18E1"/>
    <w:rsid w:val="00606B37"/>
    <w:rsid w:val="006222C2"/>
    <w:rsid w:val="006260FB"/>
    <w:rsid w:val="00643153"/>
    <w:rsid w:val="00670825"/>
    <w:rsid w:val="00674877"/>
    <w:rsid w:val="00676032"/>
    <w:rsid w:val="00686C2D"/>
    <w:rsid w:val="006D32B7"/>
    <w:rsid w:val="006D5409"/>
    <w:rsid w:val="006F784E"/>
    <w:rsid w:val="00704720"/>
    <w:rsid w:val="007051BA"/>
    <w:rsid w:val="0073152C"/>
    <w:rsid w:val="00740FEB"/>
    <w:rsid w:val="0074205A"/>
    <w:rsid w:val="007475EA"/>
    <w:rsid w:val="00752883"/>
    <w:rsid w:val="00762448"/>
    <w:rsid w:val="0078082C"/>
    <w:rsid w:val="00790CFD"/>
    <w:rsid w:val="007C1FCC"/>
    <w:rsid w:val="007E1EFC"/>
    <w:rsid w:val="007E5378"/>
    <w:rsid w:val="007E561F"/>
    <w:rsid w:val="007F1A73"/>
    <w:rsid w:val="008129F2"/>
    <w:rsid w:val="00813573"/>
    <w:rsid w:val="00823BC2"/>
    <w:rsid w:val="00824D7E"/>
    <w:rsid w:val="00825E45"/>
    <w:rsid w:val="00845739"/>
    <w:rsid w:val="00867848"/>
    <w:rsid w:val="00872514"/>
    <w:rsid w:val="008803AC"/>
    <w:rsid w:val="008809E7"/>
    <w:rsid w:val="008814B8"/>
    <w:rsid w:val="00882190"/>
    <w:rsid w:val="0088476A"/>
    <w:rsid w:val="00886C11"/>
    <w:rsid w:val="008975BD"/>
    <w:rsid w:val="008A1BF6"/>
    <w:rsid w:val="008A79FE"/>
    <w:rsid w:val="008D2E27"/>
    <w:rsid w:val="008D6667"/>
    <w:rsid w:val="008F7607"/>
    <w:rsid w:val="00910286"/>
    <w:rsid w:val="0091248E"/>
    <w:rsid w:val="00916F31"/>
    <w:rsid w:val="0094412B"/>
    <w:rsid w:val="00947C5A"/>
    <w:rsid w:val="009602D9"/>
    <w:rsid w:val="00963AC0"/>
    <w:rsid w:val="009717EE"/>
    <w:rsid w:val="0098692B"/>
    <w:rsid w:val="00993BB6"/>
    <w:rsid w:val="009A242C"/>
    <w:rsid w:val="009D6477"/>
    <w:rsid w:val="009E4558"/>
    <w:rsid w:val="009E7212"/>
    <w:rsid w:val="009F3546"/>
    <w:rsid w:val="00A06A23"/>
    <w:rsid w:val="00A253B0"/>
    <w:rsid w:val="00A429D0"/>
    <w:rsid w:val="00A940A5"/>
    <w:rsid w:val="00A9477F"/>
    <w:rsid w:val="00AD4D50"/>
    <w:rsid w:val="00AD69B8"/>
    <w:rsid w:val="00AE3972"/>
    <w:rsid w:val="00AF1E50"/>
    <w:rsid w:val="00AF2DAD"/>
    <w:rsid w:val="00B00D0A"/>
    <w:rsid w:val="00B04AD6"/>
    <w:rsid w:val="00B15A6F"/>
    <w:rsid w:val="00B22B77"/>
    <w:rsid w:val="00B31364"/>
    <w:rsid w:val="00B329AD"/>
    <w:rsid w:val="00B74403"/>
    <w:rsid w:val="00B8005F"/>
    <w:rsid w:val="00B8232B"/>
    <w:rsid w:val="00B93B97"/>
    <w:rsid w:val="00BB1F0F"/>
    <w:rsid w:val="00BB3575"/>
    <w:rsid w:val="00BB55DC"/>
    <w:rsid w:val="00BE0BC0"/>
    <w:rsid w:val="00BE305E"/>
    <w:rsid w:val="00C0716A"/>
    <w:rsid w:val="00C178F2"/>
    <w:rsid w:val="00C24A2B"/>
    <w:rsid w:val="00C439E0"/>
    <w:rsid w:val="00C5398D"/>
    <w:rsid w:val="00C6406F"/>
    <w:rsid w:val="00C66D03"/>
    <w:rsid w:val="00C67D95"/>
    <w:rsid w:val="00C74442"/>
    <w:rsid w:val="00C7543B"/>
    <w:rsid w:val="00CB69C5"/>
    <w:rsid w:val="00CE2056"/>
    <w:rsid w:val="00CF457B"/>
    <w:rsid w:val="00D14713"/>
    <w:rsid w:val="00D44E92"/>
    <w:rsid w:val="00D4549B"/>
    <w:rsid w:val="00D46120"/>
    <w:rsid w:val="00D716F0"/>
    <w:rsid w:val="00D72E98"/>
    <w:rsid w:val="00D73003"/>
    <w:rsid w:val="00D80653"/>
    <w:rsid w:val="00D85613"/>
    <w:rsid w:val="00DC31AD"/>
    <w:rsid w:val="00DD5ABE"/>
    <w:rsid w:val="00DD6694"/>
    <w:rsid w:val="00DE1750"/>
    <w:rsid w:val="00DE3475"/>
    <w:rsid w:val="00E01742"/>
    <w:rsid w:val="00E035EF"/>
    <w:rsid w:val="00E21C34"/>
    <w:rsid w:val="00E33F82"/>
    <w:rsid w:val="00E34341"/>
    <w:rsid w:val="00E56593"/>
    <w:rsid w:val="00E602F3"/>
    <w:rsid w:val="00E74C51"/>
    <w:rsid w:val="00E81388"/>
    <w:rsid w:val="00E81CA3"/>
    <w:rsid w:val="00E93FEA"/>
    <w:rsid w:val="00E94EF3"/>
    <w:rsid w:val="00EB0964"/>
    <w:rsid w:val="00EB463E"/>
    <w:rsid w:val="00EC05D4"/>
    <w:rsid w:val="00F04910"/>
    <w:rsid w:val="00F15D19"/>
    <w:rsid w:val="00F21974"/>
    <w:rsid w:val="00F32A4A"/>
    <w:rsid w:val="00F32B4B"/>
    <w:rsid w:val="00F52D41"/>
    <w:rsid w:val="00F63FA6"/>
    <w:rsid w:val="00F728EA"/>
    <w:rsid w:val="00F74400"/>
    <w:rsid w:val="00FA005C"/>
    <w:rsid w:val="00FA44D8"/>
    <w:rsid w:val="00FA73F4"/>
    <w:rsid w:val="00FB3854"/>
    <w:rsid w:val="00FB464B"/>
    <w:rsid w:val="00FB6FC4"/>
    <w:rsid w:val="00FC790B"/>
    <w:rsid w:val="00FD08B3"/>
    <w:rsid w:val="00FD23B2"/>
    <w:rsid w:val="00FE1E97"/>
    <w:rsid w:val="00FE5580"/>
    <w:rsid w:val="00FE7093"/>
    <w:rsid w:val="0198870D"/>
    <w:rsid w:val="026F5B3F"/>
    <w:rsid w:val="03ED2CDB"/>
    <w:rsid w:val="04B2B490"/>
    <w:rsid w:val="064C2F9B"/>
    <w:rsid w:val="07AF1027"/>
    <w:rsid w:val="08EF8B26"/>
    <w:rsid w:val="097A6E31"/>
    <w:rsid w:val="0C2E93DD"/>
    <w:rsid w:val="0DA6A683"/>
    <w:rsid w:val="0ECA56C0"/>
    <w:rsid w:val="0F63FADE"/>
    <w:rsid w:val="1008C7D1"/>
    <w:rsid w:val="14117936"/>
    <w:rsid w:val="1455450C"/>
    <w:rsid w:val="15531D90"/>
    <w:rsid w:val="16721302"/>
    <w:rsid w:val="17759AA0"/>
    <w:rsid w:val="195E6622"/>
    <w:rsid w:val="1A3D48C5"/>
    <w:rsid w:val="1B56389E"/>
    <w:rsid w:val="1BB26BFD"/>
    <w:rsid w:val="1BD425DF"/>
    <w:rsid w:val="1C53562E"/>
    <w:rsid w:val="1D85645F"/>
    <w:rsid w:val="1E4A54E9"/>
    <w:rsid w:val="1F84FBBB"/>
    <w:rsid w:val="1FE31551"/>
    <w:rsid w:val="214D701C"/>
    <w:rsid w:val="235CC491"/>
    <w:rsid w:val="254025E6"/>
    <w:rsid w:val="28FF669C"/>
    <w:rsid w:val="2A5A1CAC"/>
    <w:rsid w:val="2B208259"/>
    <w:rsid w:val="2CE61CAA"/>
    <w:rsid w:val="2DCD5E5A"/>
    <w:rsid w:val="2F9EBDD5"/>
    <w:rsid w:val="31F281E5"/>
    <w:rsid w:val="32680557"/>
    <w:rsid w:val="36938B24"/>
    <w:rsid w:val="36A61C6C"/>
    <w:rsid w:val="36B413AC"/>
    <w:rsid w:val="38AAE52E"/>
    <w:rsid w:val="3ADDA67F"/>
    <w:rsid w:val="3B288E58"/>
    <w:rsid w:val="3C38C9F0"/>
    <w:rsid w:val="3C40BA1C"/>
    <w:rsid w:val="41CC499E"/>
    <w:rsid w:val="48B69294"/>
    <w:rsid w:val="4B5A7638"/>
    <w:rsid w:val="4C3FDC9F"/>
    <w:rsid w:val="4E10ABD5"/>
    <w:rsid w:val="4E738115"/>
    <w:rsid w:val="53384771"/>
    <w:rsid w:val="54766DB5"/>
    <w:rsid w:val="56807D9F"/>
    <w:rsid w:val="57060391"/>
    <w:rsid w:val="5749A839"/>
    <w:rsid w:val="58BEC795"/>
    <w:rsid w:val="58CE6CCD"/>
    <w:rsid w:val="59587295"/>
    <w:rsid w:val="5D62D578"/>
    <w:rsid w:val="5F3DAE51"/>
    <w:rsid w:val="600EAB55"/>
    <w:rsid w:val="60AB3B97"/>
    <w:rsid w:val="60CF6EFD"/>
    <w:rsid w:val="627D414A"/>
    <w:rsid w:val="657B3DC9"/>
    <w:rsid w:val="658C8A98"/>
    <w:rsid w:val="6719CA76"/>
    <w:rsid w:val="67F8BB2A"/>
    <w:rsid w:val="68BFE542"/>
    <w:rsid w:val="6988BA80"/>
    <w:rsid w:val="6A1A2F33"/>
    <w:rsid w:val="6BBBDF14"/>
    <w:rsid w:val="6C241EDF"/>
    <w:rsid w:val="6DF68408"/>
    <w:rsid w:val="6F4217FF"/>
    <w:rsid w:val="6F5BBFA1"/>
    <w:rsid w:val="6FE59F1F"/>
    <w:rsid w:val="70F79002"/>
    <w:rsid w:val="72936063"/>
    <w:rsid w:val="743A664F"/>
    <w:rsid w:val="75D313E5"/>
    <w:rsid w:val="7628C9CA"/>
    <w:rsid w:val="766570B2"/>
    <w:rsid w:val="7783F299"/>
    <w:rsid w:val="79E7EED1"/>
    <w:rsid w:val="7B2D65DF"/>
    <w:rsid w:val="7DC2D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5BE8B0"/>
  <w15:chartTrackingRefBased/>
  <w15:docId w15:val="{6BEEEED9-05A1-43E5-B0ED-91C6E8CB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ind w:left="1701"/>
      <w:outlineLvl w:val="0"/>
    </w:pPr>
    <w:rPr>
      <w:rFonts w:ascii="Arial" w:hAnsi="Arial"/>
      <w:b/>
      <w:sz w:val="52"/>
    </w:rPr>
  </w:style>
  <w:style w:type="paragraph" w:styleId="Ttulo2">
    <w:name w:val="heading 2"/>
    <w:basedOn w:val="Normal"/>
    <w:next w:val="Normal"/>
    <w:qFormat/>
    <w:pPr>
      <w:keepNext/>
      <w:ind w:left="1701"/>
      <w:jc w:val="right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16"/>
      <w:u w:val="single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sz w:val="1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MS Sans Serif" w:hAnsi="MS Sans Serif"/>
      <w:lang w:val="en-US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Refdecomentrio">
    <w:name w:val="annotation reference"/>
    <w:semiHidden/>
    <w:rsid w:val="00D85613"/>
    <w:rPr>
      <w:sz w:val="16"/>
      <w:szCs w:val="16"/>
    </w:rPr>
  </w:style>
  <w:style w:type="paragraph" w:styleId="Textodecomentrio">
    <w:name w:val="annotation text"/>
    <w:basedOn w:val="Normal"/>
    <w:semiHidden/>
    <w:rsid w:val="00D85613"/>
  </w:style>
  <w:style w:type="paragraph" w:styleId="Assuntodocomentrio">
    <w:name w:val="annotation subject"/>
    <w:basedOn w:val="Textodecomentrio"/>
    <w:next w:val="Textodecomentrio"/>
    <w:semiHidden/>
    <w:rsid w:val="00D85613"/>
    <w:rPr>
      <w:b/>
      <w:bCs/>
    </w:rPr>
  </w:style>
  <w:style w:type="paragraph" w:styleId="Textodebalo">
    <w:name w:val="Balloon Text"/>
    <w:basedOn w:val="Normal"/>
    <w:semiHidden/>
    <w:rsid w:val="00D8561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B69C5"/>
    <w:pPr>
      <w:ind w:left="720"/>
      <w:contextualSpacing/>
    </w:pPr>
    <w:rPr>
      <w:rFonts w:ascii="Arial" w:hAnsi="Arial"/>
    </w:rPr>
  </w:style>
  <w:style w:type="character" w:styleId="CabealhoChar" w:customStyle="1">
    <w:name w:val="Cabeçalho Char"/>
    <w:link w:val="Cabealho"/>
    <w:uiPriority w:val="99"/>
    <w:rsid w:val="0014590D"/>
    <w:rPr>
      <w:rFonts w:ascii="MS Sans Serif" w:hAnsi="MS Sans Serif"/>
      <w:lang w:val="en-US"/>
    </w:rPr>
  </w:style>
  <w:style w:type="character" w:styleId="RodapChar" w:customStyle="1">
    <w:name w:val="Rodapé Char"/>
    <w:link w:val="Rodap"/>
    <w:uiPriority w:val="99"/>
    <w:rsid w:val="0014590D"/>
  </w:style>
  <w:style w:type="table" w:styleId="Tabelacomgrade">
    <w:name w:val="Table Grid"/>
    <w:basedOn w:val="Tabelanormal"/>
    <w:rsid w:val="003133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utras\RELAT&#211;RIO%20MENS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FC4E7-DF9D-4D43-AE58-A09DDDE73B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RELATÓRIO MENSAL</ap:Template>
  <ap:Application>Microsoft Word for the web</ap:Application>
  <ap:DocSecurity>0</ap:DocSecurity>
  <ap:ScaleCrop>false</ap:ScaleCrop>
  <ap:Company>ITB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CURSO TÉCNICO</dc:title>
  <dc:subject/>
  <dc:creator>etica</dc:creator>
  <keywords/>
  <lastModifiedBy>Zilda Coelho dos Santos</lastModifiedBy>
  <revision>159</revision>
  <lastPrinted>2021-01-21T12:37:00.0000000Z</lastPrinted>
  <dcterms:created xsi:type="dcterms:W3CDTF">2020-07-04T13:54:00.0000000Z</dcterms:created>
  <dcterms:modified xsi:type="dcterms:W3CDTF">2022-05-02T22:54:42.4515701Z</dcterms:modified>
</coreProperties>
</file>